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  <w:t>MongoDB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方正姚体" w:hAnsi="方正姚体" w:eastAsia="方正姚体" w:cs="方正姚体"/>
          <w:b/>
          <w:bCs/>
          <w:sz w:val="48"/>
          <w:szCs w:val="48"/>
          <w:lang w:val="zh-CN" w:eastAsia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微软雅黑" w:hAnsi="微软雅黑" w:eastAsia="微软雅黑" w:cs="微软雅黑"/>
          <w:sz w:val="44"/>
          <w:szCs w:val="44"/>
          <w:lang w:val="zh-CN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传智播客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</w:pPr>
      <w:bookmarkStart w:id="0" w:name="_Toc10262"/>
      <w:bookmarkStart w:id="1" w:name="_Toc22790"/>
      <w:r>
        <w:rPr>
          <w:rFonts w:hint="eastAsia"/>
        </w:rPr>
        <w:t>课程目标</w:t>
      </w:r>
      <w:bookmarkEnd w:id="0"/>
      <w:bookmarkEnd w:id="1"/>
    </w:p>
    <w:p>
      <w:pPr>
        <w:spacing w:line="276" w:lineRule="auto"/>
      </w:pPr>
      <w:bookmarkStart w:id="2" w:name="_Toc18985"/>
      <w:bookmarkStart w:id="3" w:name="_Toc6733"/>
      <w:r>
        <w:rPr>
          <w:rFonts w:hint="eastAsia"/>
        </w:rPr>
        <w:t>目标</w:t>
      </w:r>
      <w:r>
        <w:t>1</w:t>
      </w:r>
      <w:bookmarkEnd w:id="2"/>
      <w:bookmarkEnd w:id="3"/>
      <w:r>
        <w:rPr>
          <w:rFonts w:hint="eastAsia"/>
          <w:lang w:eastAsia="zh-CN"/>
        </w:rPr>
        <w:t>：熟练编写</w:t>
      </w:r>
      <w:r>
        <w:rPr>
          <w:rFonts w:hint="eastAsia"/>
          <w:lang w:val="en-US" w:eastAsia="zh-CN"/>
        </w:rPr>
        <w:t>MongoDB增删改查的命令</w:t>
      </w:r>
    </w:p>
    <w:p>
      <w:pPr>
        <w:spacing w:line="276" w:lineRule="auto"/>
      </w:pPr>
      <w:bookmarkStart w:id="4" w:name="_Toc27759"/>
      <w:r>
        <w:rPr>
          <w:rFonts w:hint="eastAsia"/>
        </w:rPr>
        <w:t>目标</w:t>
      </w:r>
      <w:r>
        <w:t>2</w:t>
      </w:r>
      <w:r>
        <w:rPr>
          <w:rFonts w:hint="eastAsia"/>
        </w:rPr>
        <w:t>：</w:t>
      </w:r>
      <w:bookmarkEnd w:id="4"/>
      <w:r>
        <w:rPr>
          <w:rFonts w:hint="eastAsia"/>
          <w:lang w:val="en-US" w:eastAsia="zh-CN"/>
        </w:rPr>
        <w:t>java连接MongoDB并实现增删改查</w:t>
      </w: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</w:pPr>
      <w:r>
        <w:rPr>
          <w:rFonts w:hint="eastAsia"/>
          <w:lang w:val="en-US" w:eastAsia="zh-CN"/>
        </w:rPr>
        <w:t>1.MongoDB简介</w:t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</w:pPr>
      <w:r>
        <w:rPr>
          <w:rFonts w:hint="eastAsia"/>
          <w:lang w:val="en-US" w:eastAsia="zh-CN"/>
        </w:rPr>
        <w:t>1.1什么是MongoDB</w:t>
      </w:r>
    </w:p>
    <w:p>
      <w:pPr>
        <w:ind w:firstLine="420" w:firstLineChars="0"/>
        <w:rPr>
          <w:rFonts w:hint="eastAsia"/>
        </w:rPr>
      </w:pPr>
      <w:r>
        <w:t>MongoDB 是一个跨平台的，面向文档的数据库</w:t>
      </w:r>
      <w:r>
        <w:rPr>
          <w:rFonts w:hint="eastAsia"/>
          <w:lang w:eastAsia="zh-CN"/>
        </w:rPr>
        <w:t>，是当前 NoSQL 数据库产品中最热门的一种。它</w:t>
      </w:r>
      <w:r>
        <w:rPr>
          <w:rFonts w:hint="eastAsia"/>
        </w:rPr>
        <w:t>介于关系数据库和非关系数据库之间，是非关系数据库当中功能最丰富，最像关系数据库的</w:t>
      </w:r>
      <w:r>
        <w:rPr>
          <w:rFonts w:hint="eastAsia"/>
          <w:lang w:eastAsia="zh-CN"/>
        </w:rPr>
        <w:t>产品</w:t>
      </w:r>
      <w:r>
        <w:rPr>
          <w:rFonts w:hint="eastAsia"/>
        </w:rPr>
        <w:t>。</w:t>
      </w:r>
      <w:r>
        <w:rPr>
          <w:rFonts w:hint="eastAsia"/>
          <w:lang w:eastAsia="zh-CN"/>
        </w:rPr>
        <w:t>它</w:t>
      </w:r>
      <w:r>
        <w:rPr>
          <w:rFonts w:hint="eastAsia"/>
        </w:rPr>
        <w:t>支持的数据结构非常松散，是类似</w:t>
      </w:r>
      <w:r>
        <w:rPr>
          <w:rFonts w:hint="eastAsia"/>
          <w:lang w:val="en-US" w:eastAsia="zh-CN"/>
        </w:rPr>
        <w:t>JSON</w:t>
      </w:r>
      <w:r>
        <w:rPr>
          <w:rFonts w:hint="eastAsia"/>
        </w:rPr>
        <w:t xml:space="preserve">  的 </w:t>
      </w:r>
      <w:r>
        <w:rPr>
          <w:rFonts w:hint="eastAsia"/>
          <w:lang w:val="en-US" w:eastAsia="zh-CN"/>
        </w:rPr>
        <w:t>BSON</w:t>
      </w:r>
      <w:r>
        <w:rPr>
          <w:rFonts w:hint="eastAsia"/>
        </w:rPr>
        <w:t xml:space="preserve"> 格式，因此可以存储比较复杂的数据类型。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MongoDB 的官方网站地址是：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"http://www.mongodb.org/" </w:instrText>
      </w:r>
      <w:r>
        <w:rPr>
          <w:rFonts w:hint="eastAsia"/>
        </w:rPr>
        <w:fldChar w:fldCharType="separate"/>
      </w:r>
      <w:r>
        <w:rPr>
          <w:rStyle w:val="18"/>
          <w:rFonts w:hint="eastAsia"/>
        </w:rPr>
        <w:t>http://www.mongodb.org/</w:t>
      </w:r>
      <w:r>
        <w:rPr>
          <w:rFonts w:hint="eastAsia"/>
        </w:rPr>
        <w:fldChar w:fldCharType="end"/>
      </w:r>
    </w:p>
    <w:p>
      <w:pPr>
        <w:spacing w:line="276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2276475" cy="685800"/>
            <wp:effectExtent l="0" t="0" r="9525" b="0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</w:pPr>
      <w:bookmarkStart w:id="5" w:name="_Toc1566"/>
      <w:r>
        <w:rPr>
          <w:rFonts w:hint="eastAsia"/>
          <w:lang w:val="en-US" w:eastAsia="zh-CN"/>
        </w:rPr>
        <w:t>1.2 MongoDB</w:t>
      </w:r>
      <w:r>
        <w:rPr>
          <w:rFonts w:hint="eastAsia"/>
        </w:rPr>
        <w:t>特点</w:t>
      </w:r>
      <w:bookmarkEnd w:id="5"/>
    </w:p>
    <w:p>
      <w:pPr>
        <w:ind w:firstLine="420" w:firstLineChars="0"/>
      </w:pPr>
      <w:r>
        <w:rPr>
          <w:rFonts w:hint="eastAsia"/>
        </w:rPr>
        <w:t>MongoDB 最大的特点是他支持的查询语言非常强大，其语法有点类似于面向对象的查询语言，几乎可以实现类似关系数据库单表查询的绝大部分功能，而且还支持对数据建立索引。它是一个面向集合的,模式自由的文档型数据库。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具体特点总结如下：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 w:eastAsia="宋体"/>
          <w:lang w:eastAsia="zh-CN"/>
        </w:rPr>
        <w:t>面向集合存储，易于存储对象类型的数据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 w:eastAsia="宋体"/>
          <w:lang w:eastAsia="zh-CN"/>
        </w:rPr>
        <w:t>模式自由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 w:eastAsia="宋体"/>
          <w:lang w:eastAsia="zh-CN"/>
        </w:rPr>
        <w:t>支持动态查询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 w:eastAsia="宋体"/>
          <w:lang w:eastAsia="zh-CN"/>
        </w:rPr>
        <w:t>支持完全索引，包含内部对象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rPr>
          <w:rFonts w:hint="eastAsia" w:eastAsia="宋体"/>
          <w:lang w:eastAsia="zh-CN"/>
        </w:rPr>
        <w:t>支持复制和故障恢复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）</w:t>
      </w:r>
      <w:r>
        <w:rPr>
          <w:rFonts w:hint="eastAsia" w:eastAsia="宋体"/>
          <w:lang w:eastAsia="zh-CN"/>
        </w:rPr>
        <w:t>使用高效的二进制数据存储，包括大型对象（如视频等）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7</w:t>
      </w:r>
      <w:r>
        <w:rPr>
          <w:rFonts w:hint="eastAsia"/>
          <w:lang w:eastAsia="zh-CN"/>
        </w:rPr>
        <w:t>）</w:t>
      </w:r>
      <w:r>
        <w:rPr>
          <w:rFonts w:hint="eastAsia" w:eastAsia="宋体"/>
          <w:lang w:eastAsia="zh-CN"/>
        </w:rPr>
        <w:t>自动处理碎片，以支持云计算层次的扩展性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8</w:t>
      </w:r>
      <w:r>
        <w:rPr>
          <w:rFonts w:hint="eastAsia"/>
          <w:lang w:eastAsia="zh-CN"/>
        </w:rPr>
        <w:t>）</w:t>
      </w:r>
      <w:r>
        <w:rPr>
          <w:rFonts w:hint="eastAsia" w:eastAsia="宋体"/>
          <w:lang w:eastAsia="zh-CN"/>
        </w:rPr>
        <w:t>支持 Python，PHP，Ruby，Java，C，C#，Javascript，Perl 及 C++语言的驱动程序，社区中也提供了对 Erlang 及.NET 等平台的驱动程序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9</w:t>
      </w:r>
      <w:r>
        <w:rPr>
          <w:rFonts w:hint="eastAsia"/>
          <w:lang w:eastAsia="zh-CN"/>
        </w:rPr>
        <w:t>）</w:t>
      </w:r>
      <w:r>
        <w:rPr>
          <w:rFonts w:hint="eastAsia" w:eastAsia="宋体"/>
          <w:lang w:eastAsia="zh-CN"/>
        </w:rPr>
        <w:t xml:space="preserve"> 文件存储格式为 BSON（一种 JSON 的扩展）</w:t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</w:pPr>
      <w:r>
        <w:rPr>
          <w:rFonts w:hint="eastAsia"/>
          <w:lang w:val="en-US" w:eastAsia="zh-CN"/>
        </w:rPr>
        <w:t>1.3 MongoDB体系结构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 的逻辑结构是一种层次结构。主要由：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文档(document)、集合(collection)、数据库(database)这三部分组成的。逻辑结构是面向用户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的，用户使用 MongoDB 开发应用程序使用的就是逻辑结构。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（1）MongoDB 的文档（document），相当于关系数据库中的一行记录。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（2）多个文档组成一个集合（collection），相当于关系数据库的表。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（3）多个集合（collection），逻辑上组织在一起，就是数据库（database）。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（4）一个 MongoDB 实例支持多个数据库（database）。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文档(document)、集合(collection)、数据库(database)的层次结构如下图:</w:t>
      </w:r>
    </w:p>
    <w:p>
      <w:pPr>
        <w:spacing w:line="276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3162300" cy="32365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236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下表是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MongoDB与MySQL数据库逻辑结构概念的对比</w:t>
      </w:r>
    </w:p>
    <w:tbl>
      <w:tblPr>
        <w:tblStyle w:val="19"/>
        <w:tblpPr w:vertAnchor="text" w:tblpXSpec="left"/>
        <w:tblW w:w="897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58"/>
        <w:gridCol w:w="4512"/>
      </w:tblGrid>
      <w:tr>
        <w:tblPrEx>
          <w:shd w:val="clear" w:color="auto" w:fill="FFFFFF"/>
          <w:tblLayout w:type="fixed"/>
        </w:tblPrEx>
        <w:trPr>
          <w:trHeight w:val="425" w:hRule="atLeast"/>
        </w:trPr>
        <w:tc>
          <w:tcPr>
            <w:tcW w:w="445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C2D69B" w:themeFill="accent3" w:themeFillTint="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MongoDb</w:t>
            </w:r>
          </w:p>
        </w:tc>
        <w:tc>
          <w:tcPr>
            <w:tcW w:w="45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C2D69B" w:themeFill="accent3" w:themeFillTint="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关系型数据库Mysql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atLeast"/>
        </w:trPr>
        <w:tc>
          <w:tcPr>
            <w:tcW w:w="445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数据库(databases)</w:t>
            </w:r>
          </w:p>
        </w:tc>
        <w:tc>
          <w:tcPr>
            <w:tcW w:w="45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数据库(databases)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atLeast"/>
        </w:trPr>
        <w:tc>
          <w:tcPr>
            <w:tcW w:w="445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集合(collections)</w:t>
            </w:r>
          </w:p>
        </w:tc>
        <w:tc>
          <w:tcPr>
            <w:tcW w:w="45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表(table)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atLeast"/>
        </w:trPr>
        <w:tc>
          <w:tcPr>
            <w:tcW w:w="445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文档(document)</w:t>
            </w:r>
          </w:p>
        </w:tc>
        <w:tc>
          <w:tcPr>
            <w:tcW w:w="45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行(row)</w:t>
            </w:r>
          </w:p>
        </w:tc>
      </w:tr>
    </w:tbl>
    <w:p>
      <w:pPr>
        <w:spacing w:line="276" w:lineRule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spacing w:line="276" w:lineRule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spacing w:line="276" w:lineRule="auto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</w:pPr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安装与启动</w:t>
      </w:r>
    </w:p>
    <w:p>
      <w:pPr>
        <w:pStyle w:val="3"/>
        <w:numPr>
          <w:ilvl w:val="1"/>
          <w:numId w:val="0"/>
        </w:numPr>
        <w:ind w:leftChars="0"/>
      </w:pPr>
      <w:r>
        <w:rPr>
          <w:rFonts w:hint="eastAsia"/>
          <w:lang w:val="en-US" w:eastAsia="zh-CN"/>
        </w:rPr>
        <w:t>2.1</w:t>
      </w:r>
      <w:r>
        <w:rPr>
          <w:rFonts w:hint="eastAsia"/>
          <w:lang w:eastAsia="zh-CN"/>
        </w:rPr>
        <w:t>安装设置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双击“资源”中的“mongodb-win32-x86_64-2008plus-ssl-3.2.10-signed.msi” </w:t>
      </w:r>
    </w:p>
    <w:p>
      <w:pPr>
        <w:spacing w:line="276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3885565" cy="3045460"/>
            <wp:effectExtent l="0" t="0" r="635" b="254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3045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按照提示步骤安装即可。安装完成后，软件会安装在C:\Program Files\MongoDB</w:t>
      </w:r>
      <w:r>
        <w:rPr>
          <w:rFonts w:hint="eastAsia"/>
          <w:lang w:val="en-US" w:eastAsia="zh-CN"/>
        </w:rPr>
        <w:t xml:space="preserve"> 目录中。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我们要启动的服务程序就是</w:t>
      </w:r>
      <w:r>
        <w:rPr>
          <w:rFonts w:hint="eastAsia"/>
        </w:rPr>
        <w:t>C:\Program Files\MongoDB\Server\3.2\bin</w:t>
      </w:r>
      <w:r>
        <w:rPr>
          <w:rFonts w:hint="eastAsia"/>
          <w:lang w:eastAsia="zh-CN"/>
        </w:rPr>
        <w:t>目录下的mongod.exe，为了方便我们每次启动，我将</w:t>
      </w:r>
      <w:r>
        <w:rPr>
          <w:rFonts w:hint="eastAsia"/>
        </w:rPr>
        <w:t>C:\Program Files\MongoDB\Server\3.2\bin</w:t>
      </w:r>
      <w:r>
        <w:rPr>
          <w:rFonts w:hint="eastAsia"/>
          <w:lang w:val="en-US" w:eastAsia="zh-CN"/>
        </w:rPr>
        <w:t xml:space="preserve"> 设置到</w:t>
      </w:r>
      <w:r>
        <w:rPr>
          <w:rFonts w:hint="eastAsia"/>
          <w:b/>
          <w:bCs/>
          <w:color w:val="FF0000"/>
          <w:lang w:val="en-US" w:eastAsia="zh-CN"/>
        </w:rPr>
        <w:t>环境变量path</w:t>
      </w:r>
      <w:r>
        <w:rPr>
          <w:rFonts w:hint="eastAsia"/>
          <w:lang w:val="en-US" w:eastAsia="zh-CN"/>
        </w:rPr>
        <w:t>中。</w:t>
      </w:r>
    </w:p>
    <w:p>
      <w:pPr>
        <w:pStyle w:val="3"/>
        <w:numPr>
          <w:ilvl w:val="1"/>
          <w:numId w:val="0"/>
        </w:numPr>
        <w:ind w:leftChars="0"/>
      </w:pPr>
      <w:r>
        <w:rPr>
          <w:rFonts w:hint="eastAsia"/>
          <w:lang w:val="en-US" w:eastAsia="zh-CN"/>
        </w:rPr>
        <w:t>2.2启动服务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（1）首先打开命令提示符，创建一个用于存放数据的目录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2419350" cy="819150"/>
            <wp:effectExtent l="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（2）启动服务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666365" cy="190500"/>
            <wp:effectExtent l="0" t="0" r="635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dbpath参数用于指定数据存储目录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启动后效果如下：</w:t>
      </w:r>
    </w:p>
    <w:p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709160" cy="2317750"/>
            <wp:effectExtent l="0" t="0" r="15240" b="635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231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我们在启动信息中可以看到，mongoDB的默认端口是27017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1209675" cy="161925"/>
            <wp:effectExtent l="0" t="0" r="9525" b="952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eastAsia="zh-CN"/>
        </w:rPr>
        <w:t>如果我们不想按照默认端口启动，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</w:rPr>
        <w:t>可以通过--port 命令来修改端口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3133090" cy="171450"/>
            <wp:effectExtent l="0" t="0" r="1016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ind w:leftChars="0"/>
      </w:pPr>
      <w:r>
        <w:rPr>
          <w:rFonts w:hint="eastAsia"/>
          <w:lang w:val="en-US" w:eastAsia="zh-CN"/>
        </w:rPr>
        <w:t>2.3登陆系统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我们另外打开命令提示符窗口，如果mongoDB是按默认的端口启动的，并且是部署在本机的。输入命令 mongo 即可登陆系统 </w:t>
      </w:r>
    </w:p>
    <w:p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690110" cy="741045"/>
            <wp:effectExtent l="0" t="0" r="15240" b="190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0110" cy="741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从界面输出的信息我们可以得知，它默认连接的是test数据库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如果是要连接远程的mongoDB服务器 ，就输入命令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mongo 远程IP地址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如果远程的mongoDB服务端口不是默认的，需要输入命令</w:t>
      </w:r>
    </w:p>
    <w:p>
      <w:pPr>
        <w:rPr>
          <w:rFonts w:hint="eastAsia"/>
          <w:lang w:val="en-US" w:eastAsia="zh-CN"/>
        </w:rPr>
      </w:pP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mongo 远程IP地址：端口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输入exit命令可退回到命令提示符</w:t>
      </w: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</w:pPr>
      <w:r>
        <w:rPr>
          <w:rFonts w:hint="eastAsia"/>
          <w:lang w:val="en-US" w:eastAsia="zh-CN"/>
        </w:rPr>
        <w:t>3.</w:t>
      </w:r>
      <w:r>
        <w:rPr>
          <w:rFonts w:hint="eastAsia"/>
          <w:lang w:eastAsia="zh-CN"/>
        </w:rPr>
        <w:t>基本增删改查操作</w:t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</w:pPr>
      <w:r>
        <w:rPr>
          <w:rFonts w:hint="eastAsia"/>
          <w:lang w:val="en-US" w:eastAsia="zh-CN"/>
        </w:rPr>
        <w:t>3.1</w:t>
      </w:r>
      <w:r>
        <w:rPr>
          <w:rFonts w:hint="eastAsia"/>
          <w:lang w:eastAsia="zh-CN"/>
        </w:rPr>
        <w:t>选择或创建数据库</w:t>
      </w:r>
    </w:p>
    <w:p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use 数据库名称即可选择数据库，如果该数据库不存在会自动创建</w:t>
      </w:r>
    </w:p>
    <w:p>
      <w:r>
        <w:drawing>
          <wp:inline distT="0" distB="0" distL="114300" distR="114300">
            <wp:extent cx="2152650" cy="50482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</w:pPr>
      <w:r>
        <w:rPr>
          <w:rFonts w:hint="eastAsia"/>
          <w:lang w:val="en-US" w:eastAsia="zh-CN"/>
        </w:rPr>
        <w:t>3.2</w:t>
      </w:r>
      <w:r>
        <w:rPr>
          <w:rFonts w:hint="eastAsia"/>
          <w:lang w:eastAsia="zh-CN"/>
        </w:rPr>
        <w:t>插入文档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文档相当于关系数据库中的记录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首先我们定义一个文档变量，格式为变量名称</w:t>
      </w:r>
      <w:r>
        <w:rPr>
          <w:rFonts w:hint="eastAsia"/>
          <w:lang w:val="en-US" w:eastAsia="zh-CN"/>
        </w:rPr>
        <w:t>={}; 例如：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9230" cy="337185"/>
            <wp:effectExtent l="0" t="0" r="7620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7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接下来就是将这个变量存入</w:t>
      </w:r>
      <w:r>
        <w:rPr>
          <w:rFonts w:hint="eastAsia"/>
          <w:lang w:val="en-US" w:eastAsia="zh-CN"/>
        </w:rPr>
        <w:t xml:space="preserve">MongoDB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格式为：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db.集合名称.save(变量);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这里的集合就相当于关系数据库中的表。例如：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2752090" cy="323850"/>
            <wp:effectExtent l="0" t="0" r="1016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这样就在</w:t>
      </w:r>
      <w:r>
        <w:rPr>
          <w:rFonts w:hint="eastAsia"/>
          <w:lang w:val="en-US" w:eastAsia="zh-CN"/>
        </w:rPr>
        <w:t>student集合中存入文档。如果这个student集合不存在，就会自动创建。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当然，你也可以不用定义变量，直接把变量值放入</w:t>
      </w:r>
      <w:r>
        <w:rPr>
          <w:rFonts w:hint="eastAsia"/>
          <w:lang w:val="en-US" w:eastAsia="zh-CN"/>
        </w:rPr>
        <w:t>save方法中也是可以地。</w:t>
      </w:r>
    </w:p>
    <w:p>
      <w:r>
        <w:drawing>
          <wp:inline distT="0" distB="0" distL="114300" distR="114300">
            <wp:extent cx="5274310" cy="267970"/>
            <wp:effectExtent l="0" t="0" r="2540" b="1778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为了方便后期测试，我们再多加点数据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db.student.save({name:"沙和尚",sex:"男",age:25,address:"流沙河路11号"});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db.student.save({name:"唐僧",sex:"男",age:35,address:"东土大唐"});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db.student.save({name:"白骨精",sex:"女",age:18,address:"白骨洞"});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db.student.save({name:"白龙马",sex:"男",age:20,address:"西海"});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db.student.save({name:"哪吒",sex:"男",age:15,address:"莲花湾小区"});</w:t>
            </w:r>
          </w:p>
        </w:tc>
      </w:tr>
    </w:tbl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</w:pPr>
      <w:r>
        <w:rPr>
          <w:rFonts w:hint="eastAsia"/>
          <w:lang w:val="en-US" w:eastAsia="zh-CN"/>
        </w:rPr>
        <w:t>3.3</w:t>
      </w:r>
      <w:r>
        <w:rPr>
          <w:rFonts w:hint="eastAsia"/>
          <w:lang w:eastAsia="zh-CN"/>
        </w:rPr>
        <w:t>查询集合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我们要查询某集合的所有文档，使用</w:t>
      </w:r>
      <w:r>
        <w:rPr>
          <w:rFonts w:hint="eastAsia"/>
          <w:lang w:val="en-US" w:eastAsia="zh-CN"/>
        </w:rPr>
        <w:t>find()方法。语法格式为：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db.集合名称.find();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例如，我们要查询student集合中的所有文档：</w:t>
      </w:r>
    </w:p>
    <w:p>
      <w:r>
        <w:drawing>
          <wp:inline distT="0" distB="0" distL="114300" distR="114300">
            <wp:extent cx="5272405" cy="2109470"/>
            <wp:effectExtent l="0" t="0" r="4445" b="508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09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这里你会发现每条文档会有一个叫</w:t>
      </w:r>
      <w:r>
        <w:rPr>
          <w:rFonts w:hint="eastAsia"/>
          <w:lang w:val="en-US" w:eastAsia="zh-CN"/>
        </w:rPr>
        <w:t>_id的字段，这个相当于我们原来关系数据库中表的主键，当你在插入文档记录时没有指定该字段，MongDB会自动创建，其类型是ObjectID类型。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如果我们在插入文档记录时指定该字段也可以，其类型可以使</w:t>
      </w:r>
      <w:r>
        <w:rPr>
          <w:rFonts w:hint="eastAsia"/>
          <w:lang w:val="en-US" w:eastAsia="zh-CN"/>
        </w:rPr>
        <w:t>ObjectID类型，也可以是MongoDB支持的任意类型. 例如：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487680"/>
            <wp:effectExtent l="0" t="0" r="3810" b="7620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7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我们再次查询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8595" cy="2374900"/>
            <wp:effectExtent l="0" t="0" r="8255" b="6350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7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如果我想按一定条件来查询，比如我想查询性别为“女”的记录，怎么办？很简单！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只要在</w:t>
      </w:r>
      <w:r>
        <w:rPr>
          <w:rFonts w:hint="eastAsia"/>
          <w:lang w:val="en-US" w:eastAsia="zh-CN"/>
        </w:rPr>
        <w:t xml:space="preserve">find()中添加参数即可，参数也是json格式，如下： </w:t>
      </w:r>
    </w:p>
    <w:p>
      <w:r>
        <w:drawing>
          <wp:inline distT="0" distB="0" distL="114300" distR="114300">
            <wp:extent cx="5274310" cy="528955"/>
            <wp:effectExtent l="0" t="0" r="2540" b="4445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为了避免游标可能带来的开销，</w:t>
      </w:r>
      <w:r>
        <w:rPr>
          <w:rFonts w:hint="eastAsia"/>
          <w:lang w:val="en-US" w:eastAsia="zh-CN"/>
        </w:rPr>
        <w:t>MongoDB还提供了一个叫findOne()的方法，用来返回结果集的第一条记录。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52340" cy="1371600"/>
            <wp:effectExtent l="0" t="0" r="10160" b="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性别为男的有很多条，这里只返回了第一条记录。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当我们需要返回查询结果的前几条记录时，可以使用limit方法，例如：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043940"/>
            <wp:effectExtent l="0" t="0" r="8255" b="3810"/>
            <wp:docPr id="2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43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</w:pPr>
      <w:r>
        <w:rPr>
          <w:rFonts w:hint="eastAsia"/>
          <w:lang w:val="en-US" w:eastAsia="zh-CN"/>
        </w:rPr>
        <w:t>3.4</w:t>
      </w:r>
      <w:r>
        <w:rPr>
          <w:rFonts w:hint="eastAsia"/>
          <w:lang w:eastAsia="zh-CN"/>
        </w:rPr>
        <w:t>修改文档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我们要想修改记录，</w:t>
      </w:r>
      <w:r>
        <w:rPr>
          <w:rFonts w:hint="eastAsia"/>
          <w:lang w:val="en-US" w:eastAsia="zh-CN"/>
        </w:rPr>
        <w:t>可以使用update方法 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例如：我向将姓名为孙悟空的学员文档中的age字段值改为31，执行下列语句，看会发生什么？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80965" cy="323850"/>
            <wp:effectExtent l="0" t="0" r="635" b="0"/>
            <wp:docPr id="2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再次查询：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530860"/>
            <wp:effectExtent l="0" t="0" r="4445" b="2540"/>
            <wp:docPr id="2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0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哦，悲剧了</w:t>
      </w:r>
      <w:r>
        <w:rPr>
          <w:rFonts w:hint="eastAsia"/>
          <w:lang w:val="en-US" w:eastAsia="zh-CN"/>
        </w:rPr>
        <w:t>~~ 原来的孙悟空的文档只剩下_id 和age两个字段了。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那如何保留其它字段值呢？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我们需要使用MongoDB提供的修改器$set 来实现，请看下列代码。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799465"/>
            <wp:effectExtent l="0" t="0" r="4445" b="635"/>
            <wp:docPr id="2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99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再次查询，会发现“猪八戒”文档中原有的其它字段还保留下来，而更新</w:t>
      </w:r>
      <w:r>
        <w:rPr>
          <w:rFonts w:hint="eastAsia"/>
          <w:lang w:val="en-US" w:eastAsia="zh-CN"/>
        </w:rPr>
        <w:t>age字段也成功了。</w:t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</w:pPr>
      <w:r>
        <w:rPr>
          <w:rFonts w:hint="eastAsia"/>
          <w:lang w:val="en-US" w:eastAsia="zh-CN"/>
        </w:rPr>
        <w:t>3.5</w:t>
      </w:r>
      <w:r>
        <w:rPr>
          <w:rFonts w:hint="eastAsia"/>
          <w:lang w:eastAsia="zh-CN"/>
        </w:rPr>
        <w:t>删除文档</w:t>
      </w:r>
    </w:p>
    <w:p>
      <w:pPr>
        <w:spacing w:line="276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删除文档使用</w:t>
      </w:r>
      <w:r>
        <w:rPr>
          <w:rFonts w:hint="eastAsia"/>
          <w:lang w:val="en-US" w:eastAsia="zh-CN"/>
        </w:rPr>
        <w:t>remove()方法，格式为：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76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db.集合名称.remove( 条件 );</w:t>
            </w:r>
          </w:p>
        </w:tc>
      </w:tr>
    </w:tbl>
    <w:p>
      <w:pPr>
        <w:spacing w:line="276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请慎用remove({}), 它会一条不剩地把你的集合所有文档删的干干净净。</w:t>
      </w:r>
    </w:p>
    <w:p>
      <w:pPr>
        <w:spacing w:line="276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我们现在演示一下，删除name为“哪吒”的记录：</w:t>
      </w:r>
    </w:p>
    <w:p>
      <w:pPr>
        <w:spacing w:line="276" w:lineRule="auto"/>
      </w:pPr>
      <w:r>
        <w:drawing>
          <wp:inline distT="0" distB="0" distL="114300" distR="114300">
            <wp:extent cx="3018790" cy="314325"/>
            <wp:effectExtent l="0" t="0" r="10160" b="9525"/>
            <wp:docPr id="2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再次查询，会发现哪吒的文档不见了。</w:t>
      </w: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</w:pPr>
      <w:r>
        <w:rPr>
          <w:rFonts w:hint="eastAsia"/>
          <w:lang w:val="en-US" w:eastAsia="zh-CN"/>
        </w:rPr>
        <w:t>4.</w:t>
      </w:r>
      <w:r>
        <w:rPr>
          <w:rFonts w:hint="eastAsia"/>
          <w:lang w:eastAsia="zh-CN"/>
        </w:rPr>
        <w:t>高级查询</w:t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4.1</w:t>
      </w:r>
      <w:r>
        <w:rPr>
          <w:rFonts w:hint="eastAsia"/>
          <w:lang w:eastAsia="zh-CN"/>
        </w:rPr>
        <w:t>模糊查询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MongoDB的模糊查询是通过正则表达式的方式实现的。格式为：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/模糊查询字符串/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例如，我要查询student集合中address字段中含有“洞”的所有文档，代码如下：</w:t>
      </w:r>
    </w:p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5270500" cy="833120"/>
            <wp:effectExtent l="0" t="0" r="6350" b="5080"/>
            <wp:docPr id="3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33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如果要查询</w:t>
      </w:r>
      <w:r>
        <w:rPr>
          <w:rFonts w:hint="eastAsia"/>
          <w:lang w:val="en-US" w:eastAsia="zh-CN"/>
        </w:rPr>
        <w:t>name字段中以“白”开头的，代码如下：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677545"/>
            <wp:effectExtent l="0" t="0" r="4445" b="8255"/>
            <wp:docPr id="3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77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</w:pPr>
      <w:r>
        <w:rPr>
          <w:rFonts w:hint="eastAsia"/>
          <w:lang w:val="en-US" w:eastAsia="zh-CN"/>
        </w:rPr>
        <w:t>4.2 Null值处理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如果我们想找出集合中某字段值为空的文档，如何查询呢？其实和我们之前的条件查询是一样的，条件值写为null就可以了。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我们现在集合中的文档都是没有空值的，为了方便测试，现在我们将数据做些修改：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将“唐僧”的address改为空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333375"/>
            <wp:effectExtent l="0" t="0" r="1016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再次查询：</w:t>
      </w:r>
    </w:p>
    <w:p>
      <w:r>
        <w:drawing>
          <wp:inline distT="0" distB="0" distL="114300" distR="114300">
            <wp:extent cx="5270500" cy="533400"/>
            <wp:effectExtent l="0" t="0" r="6350" b="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我们会发现不仅会显示“唐僧”这条文档，之前因为修改导致</w:t>
      </w:r>
      <w:r>
        <w:rPr>
          <w:rFonts w:hint="eastAsia"/>
          <w:lang w:val="en-US" w:eastAsia="zh-CN"/>
        </w:rPr>
        <w:t>address字段丢失的那条记录也出现了。也就是说，这种查询会查询出该字段为null的以及不存在该字段的文档记录。</w:t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</w:pPr>
      <w:r>
        <w:rPr>
          <w:rFonts w:hint="eastAsia"/>
          <w:lang w:val="en-US" w:eastAsia="zh-CN"/>
        </w:rPr>
        <w:t>4.3</w:t>
      </w:r>
      <w:r>
        <w:rPr>
          <w:rFonts w:hint="eastAsia"/>
          <w:lang w:eastAsia="zh-CN"/>
        </w:rPr>
        <w:t>大于小于</w:t>
      </w:r>
    </w:p>
    <w:p>
      <w:pPr>
        <w:rPr>
          <w:rFonts w:hint="eastAsia"/>
        </w:rPr>
      </w:pPr>
      <w:r>
        <w:rPr>
          <w:rFonts w:hint="eastAsia"/>
        </w:rPr>
        <w:t>&lt;, &lt;=, &gt;, &gt;= 这个操作符</w:t>
      </w:r>
      <w:r>
        <w:rPr>
          <w:rFonts w:hint="eastAsia"/>
          <w:lang w:eastAsia="zh-CN"/>
        </w:rPr>
        <w:t>也是很常用的，格式如下</w:t>
      </w:r>
    </w:p>
    <w:p>
      <w:pPr>
        <w:rPr>
          <w:rFonts w:hint="eastAsia"/>
        </w:rPr>
      </w:pPr>
      <w:r>
        <w:rPr>
          <w:rFonts w:hint="eastAsia"/>
        </w:rPr>
        <w:t>db.collection.find({ "field" : { $gt: value } } ); // 大于: field &gt; value</w:t>
      </w:r>
    </w:p>
    <w:p>
      <w:pPr>
        <w:rPr>
          <w:rFonts w:hint="eastAsia"/>
        </w:rPr>
      </w:pPr>
      <w:r>
        <w:rPr>
          <w:rFonts w:hint="eastAsia"/>
        </w:rPr>
        <w:t>db.collection.find({ "field" : { $lt: value } } ); // 小于: field &lt; value</w:t>
      </w:r>
    </w:p>
    <w:p>
      <w:pPr>
        <w:rPr>
          <w:rFonts w:hint="eastAsia"/>
        </w:rPr>
      </w:pPr>
      <w:r>
        <w:rPr>
          <w:rFonts w:hint="eastAsia"/>
        </w:rPr>
        <w:t>db.collection.find({ "field" : { $gte: value } } ); // 大于等于: field &gt;= value</w:t>
      </w:r>
    </w:p>
    <w:p>
      <w:pPr>
        <w:rPr>
          <w:rFonts w:hint="eastAsia"/>
        </w:rPr>
      </w:pPr>
      <w:r>
        <w:rPr>
          <w:rFonts w:hint="eastAsia"/>
        </w:rPr>
        <w:t>db.collection.find({ "field" : { $lte: value } } ); // 小于等于: field &lt;= value</w:t>
      </w:r>
    </w:p>
    <w:p>
      <w:pPr>
        <w:rPr>
          <w:rFonts w:hint="eastAsia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示例：查询年龄大于等于</w:t>
      </w:r>
      <w:r>
        <w:rPr>
          <w:rFonts w:hint="eastAsia"/>
          <w:lang w:val="en-US" w:eastAsia="zh-CN"/>
        </w:rPr>
        <w:t>20岁的学员记录</w:t>
      </w:r>
    </w:p>
    <w:p>
      <w:pPr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5268595" cy="1438275"/>
            <wp:effectExtent l="0" t="0" r="8255" b="952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</w:pPr>
      <w:r>
        <w:rPr>
          <w:rFonts w:hint="eastAsia"/>
          <w:lang w:val="en-US" w:eastAsia="zh-CN"/>
        </w:rPr>
        <w:t>4.4</w:t>
      </w:r>
      <w:r>
        <w:rPr>
          <w:rFonts w:hint="eastAsia"/>
          <w:lang w:eastAsia="zh-CN"/>
        </w:rPr>
        <w:t>不等于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不等于使用</w:t>
      </w:r>
      <w:r>
        <w:rPr>
          <w:rFonts w:hint="eastAsia"/>
          <w:lang w:val="en-US" w:eastAsia="zh-CN"/>
        </w:rPr>
        <w:t>$ne操作符。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示例：查询sex字段不为“男”的文档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542290"/>
            <wp:effectExtent l="0" t="0" r="8255" b="10160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42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</w:pPr>
      <w:r>
        <w:rPr>
          <w:rFonts w:hint="eastAsia"/>
          <w:lang w:val="en-US" w:eastAsia="zh-CN"/>
        </w:rPr>
        <w:t>4.5</w:t>
      </w:r>
      <w:r>
        <w:rPr>
          <w:rFonts w:hint="eastAsia"/>
          <w:lang w:eastAsia="zh-CN"/>
        </w:rPr>
        <w:t>判断字段是否存在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判断字段是否存在使用</w:t>
      </w:r>
      <w:r>
        <w:rPr>
          <w:rFonts w:hint="eastAsia"/>
        </w:rPr>
        <w:t>$exists</w:t>
      </w:r>
      <w:r>
        <w:rPr>
          <w:rFonts w:hint="eastAsia"/>
          <w:lang w:eastAsia="zh-CN"/>
        </w:rPr>
        <w:t>操作符。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示例：查询所有含有</w:t>
      </w:r>
      <w:r>
        <w:rPr>
          <w:rFonts w:hint="eastAsia"/>
          <w:lang w:val="en-US" w:eastAsia="zh-CN"/>
        </w:rPr>
        <w:t>address字符的文档。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587500"/>
            <wp:effectExtent l="0" t="0" r="2540" b="12700"/>
            <wp:docPr id="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示例：查询所有不含有</w:t>
      </w:r>
      <w:r>
        <w:rPr>
          <w:rFonts w:hint="eastAsia"/>
          <w:lang w:val="en-US" w:eastAsia="zh-CN"/>
        </w:rPr>
        <w:t>address字符的文档。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99965" cy="333375"/>
            <wp:effectExtent l="0" t="0" r="635" b="9525"/>
            <wp:docPr id="3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</w:pPr>
      <w:r>
        <w:rPr>
          <w:rFonts w:hint="eastAsia"/>
          <w:lang w:val="en-US" w:eastAsia="zh-CN"/>
        </w:rPr>
        <w:t>4.6</w:t>
      </w:r>
      <w:r>
        <w:rPr>
          <w:rFonts w:hint="eastAsia"/>
          <w:lang w:eastAsia="zh-CN"/>
        </w:rPr>
        <w:t>包含与不包含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包含使用</w:t>
      </w:r>
      <w:r>
        <w:rPr>
          <w:rFonts w:hint="eastAsia"/>
          <w:lang w:val="en-US" w:eastAsia="zh-CN"/>
        </w:rPr>
        <w:t>$in操作符。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示例：查询</w:t>
      </w:r>
      <w:r>
        <w:rPr>
          <w:rFonts w:hint="eastAsia"/>
          <w:lang w:val="en-US" w:eastAsia="zh-CN"/>
        </w:rPr>
        <w:t>student集合中age字段包含20,25,30的文档</w:t>
      </w:r>
    </w:p>
    <w:p>
      <w:r>
        <w:drawing>
          <wp:inline distT="0" distB="0" distL="114300" distR="114300">
            <wp:extent cx="5270500" cy="659765"/>
            <wp:effectExtent l="0" t="0" r="6350" b="6985"/>
            <wp:docPr id="3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9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示例：查询</w:t>
      </w:r>
      <w:r>
        <w:rPr>
          <w:rFonts w:hint="eastAsia"/>
          <w:lang w:val="en-US" w:eastAsia="zh-CN"/>
        </w:rPr>
        <w:t>student集合中age字段不包含20,25,30的文档</w:t>
      </w:r>
    </w:p>
    <w:p>
      <w:r>
        <w:drawing>
          <wp:inline distT="0" distB="0" distL="114300" distR="114300">
            <wp:extent cx="5272405" cy="1194435"/>
            <wp:effectExtent l="0" t="0" r="4445" b="5715"/>
            <wp:docPr id="3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94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</w:pPr>
      <w:r>
        <w:rPr>
          <w:rFonts w:hint="eastAsia"/>
          <w:lang w:val="en-US" w:eastAsia="zh-CN"/>
        </w:rPr>
        <w:t>4.7</w:t>
      </w:r>
      <w:r>
        <w:rPr>
          <w:rFonts w:hint="eastAsia"/>
          <w:lang w:eastAsia="zh-CN"/>
        </w:rPr>
        <w:t>统计记录条数</w:t>
      </w:r>
    </w:p>
    <w:p>
      <w:pPr>
        <w:spacing w:line="276" w:lineRule="auto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统计记录条件使用</w:t>
      </w:r>
      <w:r>
        <w:rPr>
          <w:rFonts w:hint="eastAsia"/>
          <w:lang w:val="en-US" w:eastAsia="zh-CN"/>
        </w:rPr>
        <w:t>count()方法。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示例：查询</w:t>
      </w:r>
      <w:r>
        <w:rPr>
          <w:rFonts w:hint="eastAsia"/>
          <w:lang w:val="en-US" w:eastAsia="zh-CN"/>
        </w:rPr>
        <w:t>student集合的文档条数。</w:t>
      </w:r>
    </w:p>
    <w:p>
      <w:pPr>
        <w:spacing w:line="276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1752600" cy="314325"/>
            <wp:effectExtent l="0" t="0" r="0" b="9525"/>
            <wp:docPr id="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示例：查询student集合中age字段小于等于20的文档条数。</w:t>
      </w:r>
    </w:p>
    <w:p>
      <w:pPr>
        <w:spacing w:line="276" w:lineRule="auto"/>
      </w:pPr>
      <w:r>
        <w:drawing>
          <wp:inline distT="0" distB="0" distL="114300" distR="114300">
            <wp:extent cx="3275965" cy="314325"/>
            <wp:effectExtent l="0" t="0" r="635" b="9525"/>
            <wp:docPr id="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</w:pPr>
      <w:r>
        <w:rPr>
          <w:rFonts w:hint="eastAsia"/>
          <w:lang w:val="en-US" w:eastAsia="zh-CN"/>
        </w:rPr>
        <w:t>4.8 条件连接--并且</w:t>
      </w:r>
    </w:p>
    <w:p>
      <w:pPr>
        <w:spacing w:line="276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我们如果需要查询同时满足两个以上条件，需要使用</w:t>
      </w:r>
      <w:r>
        <w:rPr>
          <w:rFonts w:hint="eastAsia"/>
          <w:lang w:val="en-US" w:eastAsia="zh-CN"/>
        </w:rPr>
        <w:t>$and操作符将条件进行关联。（相当于SQL的and）</w:t>
      </w:r>
    </w:p>
    <w:p>
      <w:pPr>
        <w:spacing w:line="276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格式为：$and:[ {  },{  },{   } ]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示例：查询student集合中age大于等于20 并且age小于30的文档</w:t>
      </w:r>
    </w:p>
    <w:p>
      <w:pPr>
        <w:spacing w:line="276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064260"/>
            <wp:effectExtent l="0" t="0" r="6350" b="2540"/>
            <wp:docPr id="3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</w:pPr>
      <w:r>
        <w:rPr>
          <w:rFonts w:hint="eastAsia"/>
          <w:lang w:val="en-US" w:eastAsia="zh-CN"/>
        </w:rPr>
        <w:t>4.9 条件连接--或者</w:t>
      </w:r>
    </w:p>
    <w:p>
      <w:pPr>
        <w:spacing w:line="276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如果两个以上条件之间是或者的关系，我们使用$or操作符进行关联，与前面$and的使用方式相同</w:t>
      </w:r>
    </w:p>
    <w:p>
      <w:pPr>
        <w:spacing w:line="276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格式为：$or:[ {  },{  },{   } ]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示例：查询student集合中sex为女，或者年龄小于20的文档记录</w:t>
      </w:r>
    </w:p>
    <w:p>
      <w:pPr>
        <w:spacing w:line="276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566420"/>
            <wp:effectExtent l="0" t="0" r="6350" b="5080"/>
            <wp:docPr id="3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6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/>
          <w:lang w:val="en-US" w:eastAsia="zh-CN"/>
        </w:rPr>
      </w:pPr>
    </w:p>
    <w:p>
      <w:pPr>
        <w:spacing w:line="276" w:lineRule="auto"/>
        <w:ind w:firstLine="420" w:firstLineChars="0"/>
        <w:rPr>
          <w:rFonts w:hint="eastAsia"/>
          <w:lang w:val="en-US" w:eastAsia="zh-CN"/>
        </w:rPr>
      </w:pPr>
    </w:p>
    <w:p>
      <w:pPr>
        <w:spacing w:line="276" w:lineRule="auto"/>
      </w:pPr>
    </w:p>
    <w:p>
      <w:pPr>
        <w:spacing w:line="276" w:lineRule="auto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</w:pPr>
      <w:r>
        <w:rPr>
          <w:rFonts w:hint="eastAsia"/>
          <w:lang w:val="en-US" w:eastAsia="zh-CN"/>
        </w:rPr>
        <w:t>5.java连接MongoDB</w:t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5.1</w:t>
      </w:r>
      <w:r>
        <w:rPr>
          <w:rFonts w:hint="eastAsia"/>
          <w:lang w:eastAsia="zh-CN"/>
        </w:rPr>
        <w:t>查询文档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5.1.1</w:t>
      </w:r>
      <w:r>
        <w:rPr>
          <w:rFonts w:hint="eastAsia"/>
          <w:lang w:eastAsia="zh-CN"/>
        </w:rPr>
        <w:t>查询全部记录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）创建</w:t>
      </w:r>
      <w:r>
        <w:rPr>
          <w:rFonts w:hint="eastAsia"/>
          <w:lang w:val="en-US" w:eastAsia="zh-CN"/>
        </w:rPr>
        <w:t>maven</w:t>
      </w:r>
      <w:r>
        <w:rPr>
          <w:rFonts w:hint="eastAsia"/>
          <w:lang w:eastAsia="zh-CN"/>
        </w:rPr>
        <w:t>工程</w:t>
      </w:r>
      <w:r>
        <w:rPr>
          <w:rFonts w:hint="eastAsia"/>
          <w:lang w:val="en-US" w:eastAsia="zh-CN"/>
        </w:rPr>
        <w:t xml:space="preserve">mongoDBDemo ，引入依赖。 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org.mongodb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mongodb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-driver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3.4.1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）编写代码，遍历</w:t>
      </w:r>
      <w:r>
        <w:rPr>
          <w:rFonts w:hint="eastAsia"/>
          <w:lang w:val="en-US" w:eastAsia="zh-CN"/>
        </w:rPr>
        <w:t>student集合所有数据：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MongoClient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MongoClient();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//创建连接对象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MongoDatabase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database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.getDatabase(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"itcastdb"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//获取数据库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MongoCollection&lt;Document&gt;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collection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database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.getCollection(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"student"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//获取集合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FindIterable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&lt;Document&gt;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collection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.find();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//获取文档集合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 Document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doc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//遍历集合中的文档输出数据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"name:"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doc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.getString(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"sex:"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doc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.getString(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"sex"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"age:"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doc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.getDouble(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"age"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//默认为浮点型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"address:"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doc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.getString(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"address"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"--------------------------"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color w:val="00B050"/>
        </w:rPr>
      </w:pPr>
      <w:r>
        <w:rPr>
          <w:rFonts w:hint="eastAsia"/>
          <w:color w:val="00B050"/>
          <w:lang w:val="en-US" w:eastAsia="zh-CN"/>
        </w:rPr>
        <w:t>MongoDB的数字类型</w:t>
      </w:r>
      <w:r>
        <w:rPr>
          <w:color w:val="00B050"/>
        </w:rPr>
        <w:t>默认使用64</w:t>
      </w:r>
      <w:r>
        <w:rPr>
          <w:rFonts w:hint="eastAsia"/>
          <w:color w:val="00B050"/>
          <w:lang w:eastAsia="zh-CN"/>
        </w:rPr>
        <w:t>位</w:t>
      </w:r>
      <w:r>
        <w:rPr>
          <w:color w:val="00B050"/>
        </w:rPr>
        <w:t>浮点型数值。{“x”：3.14}或{“x”：3}。对于整型值，可以使用NumberInt（4字节符号整数），{“x”:NumberInt(“3”)}</w:t>
      </w:r>
      <w:r>
        <w:rPr>
          <w:rFonts w:hint="eastAsia"/>
          <w:color w:val="00B050"/>
          <w:lang w:val="en-US" w:eastAsia="zh-CN"/>
        </w:rPr>
        <w:t xml:space="preserve">  </w:t>
      </w:r>
      <w:r>
        <w:rPr>
          <w:color w:val="00B050"/>
        </w:rPr>
        <w:t>或NumberLong（8字节符号整数）{“x”:NumberLong(“3”)}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5.1.2匹配</w:t>
      </w:r>
      <w:r>
        <w:rPr>
          <w:rFonts w:hint="eastAsia"/>
          <w:lang w:eastAsia="zh-CN"/>
        </w:rPr>
        <w:t>查询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MongoDB使用</w:t>
      </w:r>
      <w:r>
        <w:rPr>
          <w:rFonts w:hint="eastAsia"/>
        </w:rPr>
        <w:t>BasicDBObject</w:t>
      </w:r>
      <w:r>
        <w:rPr>
          <w:rFonts w:hint="eastAsia"/>
          <w:lang w:eastAsia="zh-CN"/>
        </w:rPr>
        <w:t>类型封装查询条件，构造方法的参数为</w:t>
      </w:r>
      <w:r>
        <w:rPr>
          <w:rFonts w:hint="eastAsia"/>
          <w:lang w:val="en-US" w:eastAsia="zh-CN"/>
        </w:rPr>
        <w:t>key 和value .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示例：查询student集合中name为猪八戒的文档</w:t>
      </w:r>
    </w:p>
    <w:p>
      <w:pPr>
        <w:rPr>
          <w:rFonts w:hint="eastAsia"/>
          <w:lang w:eastAsia="zh-CN"/>
        </w:rPr>
      </w:pP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//构建查询条件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BasicDBObject </w:t>
            </w:r>
            <w:r>
              <w:rPr>
                <w:rFonts w:hint="eastAsia" w:ascii="Consolas" w:hAnsi="Consolas"/>
                <w:b/>
                <w:bCs/>
                <w:color w:val="FF0000"/>
                <w:sz w:val="18"/>
                <w:szCs w:val="18"/>
                <w:lang w:val="en-US" w:eastAsia="zh-CN"/>
              </w:rPr>
              <w:t>bson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BasicDBObject(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"猪八戒"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FindIterable&lt;Document&gt;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collection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.find(</w:t>
            </w:r>
            <w:r>
              <w:rPr>
                <w:rFonts w:hint="eastAsia" w:ascii="Consolas" w:hAnsi="Consolas"/>
                <w:b/>
                <w:bCs/>
                <w:color w:val="FF0000"/>
                <w:sz w:val="18"/>
                <w:szCs w:val="18"/>
                <w:lang w:val="en-US" w:eastAsia="zh-CN"/>
              </w:rPr>
              <w:t>bson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//获取文档集合</w:t>
            </w:r>
          </w:p>
          <w:p>
            <w:pPr>
              <w:rPr>
                <w:rFonts w:hint="eastAsia" w:ascii="Consolas" w:hAnsi="Consolas" w:eastAsia="宋体"/>
                <w:color w:val="3F7F5F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/>
                <w:color w:val="3F7F5F"/>
                <w:sz w:val="18"/>
                <w:szCs w:val="18"/>
                <w:lang w:val="en-US" w:eastAsia="zh-CN"/>
              </w:rPr>
              <w:t>//....遍历集合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5.1.3模糊</w:t>
      </w:r>
      <w:r>
        <w:rPr>
          <w:rFonts w:hint="eastAsia"/>
          <w:lang w:eastAsia="zh-CN"/>
        </w:rPr>
        <w:t>查询</w:t>
      </w:r>
    </w:p>
    <w:p>
      <w:r>
        <w:rPr>
          <w:rFonts w:hint="eastAsia"/>
          <w:lang w:eastAsia="zh-CN"/>
        </w:rPr>
        <w:t>构建</w:t>
      </w:r>
      <w:r>
        <w:t>模糊查询条件</w:t>
      </w:r>
      <w:r>
        <w:rPr>
          <w:rFonts w:hint="eastAsia"/>
          <w:lang w:eastAsia="zh-CN"/>
        </w:rPr>
        <w:t>是通过正则表达式的方式来实现的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完全匹配Pattern pattern = Pattern.compile("^name$"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;</w:t>
      </w:r>
    </w:p>
    <w:p>
      <w:pPr>
        <w:numPr>
          <w:ilvl w:val="0"/>
          <w:numId w:val="0"/>
        </w:num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右匹配Pattern pattern = Pattern.compile("^.*name$");</w:t>
      </w:r>
    </w:p>
    <w:p>
      <w:pPr>
        <w:numPr>
          <w:ilvl w:val="0"/>
          <w:numId w:val="0"/>
        </w:num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左匹配Pattern pattern = Pattern.compile("^name.*$");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</w:rPr>
        <w:t>模糊匹配Pattern pattern = Pattern.compile("^.*name.*$");</w:t>
      </w:r>
    </w:p>
    <w:p>
      <w:pPr>
        <w:numPr>
          <w:ilvl w:val="0"/>
          <w:numId w:val="0"/>
        </w:numPr>
      </w:pPr>
      <w:r>
        <w:rPr>
          <w:rFonts w:hint="eastAsia"/>
          <w:lang w:eastAsia="zh-CN"/>
        </w:rPr>
        <w:t>示例：模糊查询</w:t>
      </w:r>
      <w:r>
        <w:rPr>
          <w:rFonts w:hint="eastAsia"/>
          <w:lang w:val="en-US" w:eastAsia="zh-CN"/>
        </w:rPr>
        <w:t>student集合中address 中含有洞的文档记录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//模糊查询：like %洞%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Pattern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queryPattern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Pattern.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compile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"^.*洞.*$"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BasicDBObject </w:t>
            </w:r>
            <w:r>
              <w:rPr>
                <w:rFonts w:hint="eastAsia" w:ascii="Consolas" w:hAnsi="Consolas"/>
                <w:color w:val="6A3E3E"/>
                <w:sz w:val="18"/>
                <w:szCs w:val="18"/>
                <w:lang w:val="en-US" w:eastAsia="zh-CN"/>
              </w:rPr>
              <w:t>bson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BasicDBObject(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"address"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queryPattern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FindIterable&lt;Document&gt;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collection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.find(</w:t>
            </w:r>
            <w:r>
              <w:rPr>
                <w:rFonts w:hint="eastAsia" w:ascii="Consolas" w:hAnsi="Consolas"/>
                <w:color w:val="6A3E3E"/>
                <w:sz w:val="18"/>
                <w:szCs w:val="18"/>
                <w:lang w:val="en-US" w:eastAsia="zh-CN"/>
              </w:rPr>
              <w:t>bson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//获取文档集合</w:t>
            </w:r>
          </w:p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/>
                <w:color w:val="3F7F5F"/>
                <w:sz w:val="18"/>
                <w:szCs w:val="18"/>
                <w:lang w:val="en-US" w:eastAsia="zh-CN"/>
              </w:rPr>
              <w:t>//....遍历集合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5.1.4大于小于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在MongoDB提示符下条件json字符串为{ age: { $lt :20 } } ，对应的java代码也是</w:t>
      </w:r>
      <w:r>
        <w:rPr>
          <w:rFonts w:hint="eastAsia"/>
        </w:rPr>
        <w:t xml:space="preserve">BasicDBObject </w:t>
      </w:r>
      <w:r>
        <w:rPr>
          <w:rFonts w:hint="eastAsia"/>
          <w:lang w:eastAsia="zh-CN"/>
        </w:rPr>
        <w:t>的嵌套。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示例：查询</w:t>
      </w:r>
      <w:r>
        <w:rPr>
          <w:rFonts w:hint="eastAsia"/>
          <w:lang w:val="en-US" w:eastAsia="zh-CN"/>
        </w:rPr>
        <w:t xml:space="preserve">student集合中age小于20的文档记录 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//查询年龄小于20的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BasicDBObject </w:t>
            </w:r>
            <w:r>
              <w:rPr>
                <w:rFonts w:hint="eastAsia" w:ascii="Consolas" w:hAnsi="Consolas"/>
                <w:color w:val="6A3E3E"/>
                <w:sz w:val="18"/>
                <w:szCs w:val="18"/>
                <w:lang w:val="en-US" w:eastAsia="zh-CN"/>
              </w:rPr>
              <w:t>bson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BasicDBObject(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"age"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BasicDBObject(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"$lt"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,20));</w:t>
            </w:r>
          </w:p>
          <w:p>
            <w:pP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FindIterable&lt;Document&gt;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collection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.find(</w:t>
            </w:r>
            <w:r>
              <w:rPr>
                <w:rFonts w:hint="eastAsia" w:ascii="Consolas" w:hAnsi="Consolas"/>
                <w:color w:val="6A3E3E"/>
                <w:sz w:val="18"/>
                <w:szCs w:val="18"/>
                <w:lang w:val="en-US" w:eastAsia="zh-CN"/>
              </w:rPr>
              <w:t>bson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//获取文档集</w:t>
            </w:r>
          </w:p>
          <w:p>
            <w:pPr>
              <w:rPr>
                <w:rFonts w:hint="eastAsia" w:ascii="Consolas" w:hAnsi="Consolas" w:eastAsia="Consolas"/>
                <w:color w:val="3F7F5F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/>
                <w:color w:val="3F7F5F"/>
                <w:sz w:val="18"/>
                <w:szCs w:val="18"/>
                <w:lang w:val="en-US" w:eastAsia="zh-CN"/>
              </w:rPr>
              <w:t>//....遍历集合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5.1.5条件连接--并且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示例：查询年龄大于等于20并且小于30的文档记录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//查询年龄大于等于20的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BasicDBObject </w:t>
            </w: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>bson1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BasicDBObject(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"age"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BasicDBObject(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"$gte"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,20));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//查询年龄小于30的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BasicDBObject </w:t>
            </w:r>
            <w:r>
              <w:rPr>
                <w:rFonts w:hint="eastAsia" w:ascii="Consolas" w:hAnsi="Consolas"/>
                <w:color w:val="6A3E3E"/>
                <w:sz w:val="18"/>
                <w:szCs w:val="18"/>
                <w:lang w:val="en-US" w:eastAsia="zh-CN"/>
              </w:rPr>
              <w:t>bson2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BasicDBObject(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"age"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BasicDBObject(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"$lt"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,30));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//构建查询条件</w:t>
            </w:r>
            <w:r>
              <w:rPr>
                <w:rFonts w:hint="eastAsia" w:ascii="Consolas" w:hAnsi="Consolas"/>
                <w:color w:val="3F7F5F"/>
                <w:sz w:val="18"/>
                <w:szCs w:val="18"/>
                <w:lang w:val="en-US" w:eastAsia="zh-CN"/>
              </w:rPr>
              <w:t>and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BasicDBObject </w:t>
            </w:r>
            <w:r>
              <w:rPr>
                <w:rFonts w:hint="eastAsia" w:ascii="Consolas" w:hAnsi="Consolas"/>
                <w:color w:val="6A3E3E"/>
                <w:sz w:val="18"/>
                <w:szCs w:val="18"/>
                <w:lang w:val="en-US" w:eastAsia="zh-CN"/>
              </w:rPr>
              <w:t>bson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BasicDBObject(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"$and"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Arrays.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asList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/>
                <w:color w:val="6A3E3E"/>
                <w:sz w:val="18"/>
                <w:szCs w:val="18"/>
                <w:lang w:val="en-US" w:eastAsia="zh-CN"/>
              </w:rPr>
              <w:t>bson1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/>
                <w:color w:val="6A3E3E"/>
                <w:sz w:val="18"/>
                <w:szCs w:val="18"/>
                <w:lang w:val="en-US" w:eastAsia="zh-CN"/>
              </w:rPr>
              <w:t>bson2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 );</w:t>
            </w:r>
          </w:p>
          <w:p>
            <w:pPr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5.1.6条件连接--或者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示例：查询年龄小于等于20或者性别为女的文档记录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BasicDBObject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bson1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BasicDBObject(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"age"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BasicDBObject(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"$lte"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,20));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BasicDBObject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bson2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BasicDBObject(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"sex"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"女"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//构建查询条件</w:t>
            </w:r>
            <w:r>
              <w:rPr>
                <w:rFonts w:hint="eastAsia" w:ascii="Consolas" w:hAnsi="Consolas"/>
                <w:color w:val="3F7F5F"/>
                <w:sz w:val="18"/>
                <w:szCs w:val="18"/>
                <w:lang w:val="en-US" w:eastAsia="zh-CN"/>
              </w:rPr>
              <w:t>or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BasicDBObject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bson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BasicDBObject(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"$or"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Arrays.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asList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bson1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bson2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)  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5.2</w:t>
      </w:r>
      <w:r>
        <w:rPr>
          <w:rFonts w:hint="eastAsia"/>
          <w:lang w:eastAsia="zh-CN"/>
        </w:rPr>
        <w:t>增加文档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我们使用</w:t>
      </w:r>
      <w:r>
        <w:rPr>
          <w:rFonts w:hint="eastAsia"/>
        </w:rPr>
        <w:t>insertOne</w:t>
      </w:r>
      <w:r>
        <w:rPr>
          <w:rFonts w:hint="eastAsia"/>
          <w:lang w:eastAsia="zh-CN"/>
        </w:rPr>
        <w:t>方法来插入文档。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示例：添加文档记录</w:t>
      </w:r>
      <w:r>
        <w:rPr>
          <w:rFonts w:hint="eastAsia"/>
          <w:lang w:val="en-US" w:eastAsia="zh-CN"/>
        </w:rPr>
        <w:t>--</w:t>
      </w:r>
      <w:r>
        <w:rPr>
          <w:rFonts w:hint="eastAsia"/>
          <w:lang w:eastAsia="zh-CN"/>
        </w:rPr>
        <w:t>名称：铁扇公主</w:t>
      </w:r>
      <w:r>
        <w:rPr>
          <w:rFonts w:hint="eastAsia"/>
          <w:lang w:val="en-US" w:eastAsia="zh-CN"/>
        </w:rPr>
        <w:t xml:space="preserve">  性别:女 年龄：28   地址：芭蕉洞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MongoClient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MongoClient();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//得到数据库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MongoDatabase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database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.getDatabase(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"itcastdb"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//得到集合封装对象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MongoCollection&lt;Document&gt;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collection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database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.getCollection(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"student"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Map&lt;String, Object&gt;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singl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 HashMap()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"铁扇公主"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"sex"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"女"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"age"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35.0);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"address"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"芭蕉洞"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Document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doc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Document(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collection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.insertOne(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doc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//插入一条记录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//collection.insertMany(documents);//一次性插入多条文档</w:t>
            </w:r>
          </w:p>
        </w:tc>
      </w:tr>
    </w:tbl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5.3</w:t>
      </w:r>
      <w:r>
        <w:rPr>
          <w:rFonts w:hint="eastAsia"/>
          <w:lang w:eastAsia="zh-CN"/>
        </w:rPr>
        <w:t>删除文档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示例：将名称为铁扇公主的文档删除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MongoClient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MongoClient();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//得到数据库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MongoDatabase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database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.getDatabase(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"itcastdb"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//得到集合封装对象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MongoCollection&lt;Document&gt;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collection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database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.getCollection(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"student"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BasicDBObject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bson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BasicDBObject(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"铁扇公主"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collection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.deleteOne(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bson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//删除记录（符合条件的第一条记录）</w:t>
            </w:r>
          </w:p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//collection.deleteMany(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bson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);//删除符合条件的全部记录</w:t>
            </w:r>
          </w:p>
        </w:tc>
      </w:tr>
    </w:tbl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</w:pPr>
      <w:r>
        <w:rPr>
          <w:rFonts w:hint="eastAsia"/>
          <w:lang w:val="en-US" w:eastAsia="zh-CN"/>
        </w:rPr>
        <w:t>5.4</w:t>
      </w:r>
      <w:r>
        <w:rPr>
          <w:rFonts w:hint="eastAsia"/>
          <w:lang w:eastAsia="zh-CN"/>
        </w:rPr>
        <w:t>修改文档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示例：将红孩儿的地址修改为“南海”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MongoClient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MongoClient();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//得到数据库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MongoDatabase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database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.getDatabase(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"itcastdb"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//得到集合封装对象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MongoCollection&lt;Document&gt;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collection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database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.getCollection(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"student"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//修改的条件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BasicDBObject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bson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BasicDBObject(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"红孩儿"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//修改后的值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BasicDBObject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bson2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BasicDBObject(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"$set"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BasicDBObject(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"address"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"南海"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//参数1：修改条件  参数2：修改后的值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collection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.updateOne(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bson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bson2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//collection.updateMany(filter, update);//修改符合条件的所有记录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update</w:t>
      </w:r>
      <w:r>
        <w:rPr>
          <w:rFonts w:hint="eastAsia"/>
        </w:rPr>
        <w:t>Many</w:t>
      </w:r>
      <w:r>
        <w:rPr>
          <w:rFonts w:hint="eastAsia"/>
          <w:lang w:eastAsia="zh-CN"/>
        </w:rPr>
        <w:t>方法用于修改符合条件的所有记录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updateOne方法用于修改符合条件的第一条记录</w:t>
      </w: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</w:pPr>
      <w:r>
        <w:rPr>
          <w:rFonts w:hint="eastAsia"/>
          <w:lang w:val="en-US" w:eastAsia="zh-CN"/>
        </w:rPr>
        <w:t>6.MongoDB连接池</w:t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</w:pPr>
      <w:r>
        <w:rPr>
          <w:rFonts w:hint="eastAsia"/>
          <w:lang w:val="en-US" w:eastAsia="zh-CN"/>
        </w:rPr>
        <w:t>6.1代码实现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 xml:space="preserve">MongoClient </w:t>
      </w:r>
      <w:r>
        <w:rPr>
          <w:rFonts w:hint="eastAsia"/>
          <w:lang w:eastAsia="zh-CN"/>
        </w:rPr>
        <w:t>被设计为线程安全的类，也就是我们在使用该类时不需要考虑并发的情况，这样我们可以考虑把</w:t>
      </w:r>
      <w:r>
        <w:rPr>
          <w:rFonts w:hint="eastAsia"/>
        </w:rPr>
        <w:t xml:space="preserve">MongoClient </w:t>
      </w:r>
      <w:r>
        <w:rPr>
          <w:rFonts w:hint="eastAsia"/>
          <w:lang w:eastAsia="zh-CN"/>
        </w:rPr>
        <w:t>做成一个静态变量，为所有线程公用，不必每次都销毁。这样可以极大提高执行效率。实际上，这是</w:t>
      </w:r>
      <w:r>
        <w:rPr>
          <w:rFonts w:hint="eastAsia"/>
          <w:lang w:val="en-US" w:eastAsia="zh-CN"/>
        </w:rPr>
        <w:t xml:space="preserve">MongoDB提供的内置的连接池来实现的。    </w:t>
      </w:r>
    </w:p>
    <w:p>
      <w:r>
        <w:rPr>
          <w:rFonts w:hint="eastAsia"/>
          <w:lang w:val="en-US" w:eastAsia="zh-CN"/>
        </w:rPr>
        <w:t xml:space="preserve">    首先我们先创建一个“管理类”，相当于我们原来的BaseDao 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cn.itcast.demo;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com.mongodb.MongoClient;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com.mongodb.MongoClientOptions;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com.mongodb.MongoClientOptions.Builder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com.mongodb.WriteConcern;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com.mongodb.client.MongoDatabase;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bookmarkStart w:id="6" w:name="_GoBack"/>
            <w:bookmarkEnd w:id="6"/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MongoManager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MongoClient 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mongoClient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//对mongoClient初始化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init(){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mongoClient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MongoClient();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MongoDatabase getDatabase(){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mongoClient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init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mongoClient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.getDatabase(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"itcastdb"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spacing w:line="276" w:lineRule="auto"/>
      </w:pPr>
      <w:r>
        <w:rPr>
          <w:rFonts w:hint="eastAsia"/>
          <w:lang w:val="en-US" w:eastAsia="zh-CN"/>
        </w:rPr>
        <w:t xml:space="preserve">    然后我们创建一个StudentDao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cn.itcast.demo;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org.bson.Document;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com.mongodb.client.MongoCollection;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com.mongodb.client.MongoDatabase;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/>
                <w:color w:val="3F5FBF"/>
                <w:sz w:val="18"/>
                <w:szCs w:val="18"/>
                <w:lang w:eastAsia="zh-CN"/>
              </w:rPr>
              <w:t>学员数据访问层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Administrator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StudentDao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save(String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address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MongoDatabase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database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MongoManager.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getDatabase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MongoCollection&lt;Document&gt;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collection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database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.getCollection(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"student2"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Document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docment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Document();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docment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docment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"sex"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docment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"age"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docment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"address"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address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collection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.insertOne(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docment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我们现在做个测试，循环插入</w:t>
      </w:r>
      <w:r>
        <w:rPr>
          <w:rFonts w:hint="eastAsia"/>
          <w:lang w:val="en-US" w:eastAsia="zh-CN"/>
        </w:rPr>
        <w:t>2万条数据，看看执行时间是多长时间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cn.itcast.demo;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java.util.Date;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TestPool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startTime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Date().getTime();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//开始时间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StudentDao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studentDao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StudentDao();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=0;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&lt;20000;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studentDao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.save(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"测试"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"男"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25.0,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"测试地址"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endTime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Date().getTime();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//完成时间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"完成时间："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endTime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startTime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"毫秒"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经过测试：所用毫秒数为3589 </w:t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</w:pPr>
      <w:r>
        <w:rPr>
          <w:rFonts w:hint="eastAsia"/>
          <w:lang w:val="en-US" w:eastAsia="zh-CN"/>
        </w:rPr>
        <w:t>6.2参数设置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我们在刚才的代码基础上进行连接池参数的设置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修改MongoManager的init方法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//对mongoClient初始化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init(){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//连接池选项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Builder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builder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MongoClientOptions.Builder();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//选项构建者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builder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.connectTimeout(5000);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//设置连接超时时间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builder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.socketTimeout(5000);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//读取数据的超时时间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builder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.connectionsPerHost(30);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//每个地址最大请求数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builder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.writeConcern(WriteConcern.</w:t>
            </w:r>
            <w:r>
              <w:rPr>
                <w:rFonts w:hint="eastAsia" w:ascii="Consolas" w:hAnsi="Consolas" w:eastAsia="Consolas"/>
                <w:strike/>
                <w:color w:val="000000"/>
                <w:sz w:val="18"/>
                <w:szCs w:val="18"/>
                <w:u w:val="single"/>
              </w:rPr>
              <w:t>NORMAL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//写入策略，仅抛出网络异常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MongoClientOptions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options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builder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.build();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mongoClient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MongoClient(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"127.0.0.1"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options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再次进行测试：所用的毫秒1544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下面是写入策略。</w:t>
      </w:r>
    </w:p>
    <w:p>
      <w:pPr>
        <w:rPr>
          <w:color w:val="4A452A" w:themeColor="background2" w:themeShade="40"/>
          <w:sz w:val="18"/>
          <w:szCs w:val="18"/>
        </w:rPr>
      </w:pPr>
      <w:r>
        <w:rPr>
          <w:color w:val="4A452A" w:themeColor="background2" w:themeShade="40"/>
          <w:sz w:val="18"/>
          <w:szCs w:val="18"/>
        </w:rPr>
        <w:t>WriteConcern.NONE:没有异常抛出</w:t>
      </w:r>
    </w:p>
    <w:p>
      <w:pPr>
        <w:rPr>
          <w:color w:val="4A452A" w:themeColor="background2" w:themeShade="40"/>
          <w:sz w:val="18"/>
          <w:szCs w:val="18"/>
        </w:rPr>
      </w:pPr>
      <w:r>
        <w:rPr>
          <w:rFonts w:hint="default"/>
          <w:color w:val="4A452A" w:themeColor="background2" w:themeShade="40"/>
          <w:sz w:val="18"/>
          <w:szCs w:val="18"/>
        </w:rPr>
        <w:t>WriteConcern.NORMAL:仅抛出网络错误异常，没有服务器错误异常</w:t>
      </w:r>
    </w:p>
    <w:p>
      <w:pPr>
        <w:rPr>
          <w:color w:val="4A452A" w:themeColor="background2" w:themeShade="40"/>
          <w:sz w:val="18"/>
          <w:szCs w:val="18"/>
        </w:rPr>
      </w:pPr>
      <w:r>
        <w:rPr>
          <w:rFonts w:hint="default"/>
          <w:color w:val="4A452A" w:themeColor="background2" w:themeShade="40"/>
          <w:sz w:val="18"/>
          <w:szCs w:val="18"/>
        </w:rPr>
        <w:t>WriteConcern.SAFE:抛出网络错误异常、服务器错误异常；并等待服务器完成写操作。</w:t>
      </w:r>
    </w:p>
    <w:p>
      <w:pPr>
        <w:rPr>
          <w:color w:val="4A452A" w:themeColor="background2" w:themeShade="40"/>
          <w:sz w:val="18"/>
          <w:szCs w:val="18"/>
        </w:rPr>
      </w:pPr>
      <w:r>
        <w:rPr>
          <w:rFonts w:hint="default"/>
          <w:color w:val="4A452A" w:themeColor="background2" w:themeShade="40"/>
          <w:sz w:val="18"/>
          <w:szCs w:val="18"/>
        </w:rPr>
        <w:t>WriteConcern.MAJORITY: 抛出网络错误异常、服务器错误异常；并等待一个主服务器完成写操作。</w:t>
      </w:r>
    </w:p>
    <w:p>
      <w:pPr>
        <w:rPr>
          <w:color w:val="4A452A" w:themeColor="background2" w:themeShade="40"/>
          <w:sz w:val="18"/>
          <w:szCs w:val="18"/>
        </w:rPr>
      </w:pPr>
      <w:r>
        <w:rPr>
          <w:rFonts w:hint="default"/>
          <w:color w:val="4A452A" w:themeColor="background2" w:themeShade="40"/>
          <w:sz w:val="18"/>
          <w:szCs w:val="18"/>
        </w:rPr>
        <w:t>WriteConcern.FSYNC_SAFE: 抛出网络错误异常、服务器错误异常；写操作等待服务器将数据刷新到磁盘。</w:t>
      </w:r>
    </w:p>
    <w:p>
      <w:pPr>
        <w:rPr>
          <w:color w:val="4A452A" w:themeColor="background2" w:themeShade="40"/>
          <w:sz w:val="18"/>
          <w:szCs w:val="18"/>
        </w:rPr>
      </w:pPr>
      <w:r>
        <w:rPr>
          <w:rFonts w:hint="default"/>
          <w:color w:val="4A452A" w:themeColor="background2" w:themeShade="40"/>
          <w:sz w:val="18"/>
          <w:szCs w:val="18"/>
        </w:rPr>
        <w:t>WriteConcern.JOURNAL_SAFE:抛出网络错误异常、服务器错误异常；写操作等待服务器提交到磁盘的日志文件。</w:t>
      </w:r>
    </w:p>
    <w:p>
      <w:pPr>
        <w:rPr>
          <w:rFonts w:hint="eastAsia"/>
          <w:color w:val="4A452A" w:themeColor="background2" w:themeShade="40"/>
          <w:sz w:val="18"/>
          <w:szCs w:val="18"/>
          <w:lang w:val="en-US" w:eastAsia="zh-CN"/>
        </w:rPr>
      </w:pPr>
      <w:r>
        <w:rPr>
          <w:rFonts w:hint="default"/>
          <w:color w:val="4A452A" w:themeColor="background2" w:themeShade="40"/>
          <w:sz w:val="18"/>
          <w:szCs w:val="18"/>
        </w:rPr>
        <w:t>WriteConcern.REPLICAS_SAFE:抛出网络错误异常、服务器错误异常；等待至少2台服务器完成写操作。</w:t>
      </w: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</w:pPr>
      <w:r>
        <w:rPr>
          <w:rFonts w:hint="eastAsia"/>
          <w:lang w:val="en-US" w:eastAsia="zh-CN"/>
        </w:rPr>
        <w:t>7.</w:t>
      </w:r>
      <w:r>
        <w:rPr>
          <w:rFonts w:hint="eastAsia"/>
          <w:lang w:eastAsia="zh-CN"/>
        </w:rPr>
        <w:t>综合案例</w:t>
      </w:r>
      <w:r>
        <w:rPr>
          <w:rFonts w:hint="eastAsia"/>
          <w:lang w:val="en-US" w:eastAsia="zh-CN"/>
        </w:rPr>
        <w:t>-《网站点击日志分析组件》</w:t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</w:pPr>
      <w:r>
        <w:rPr>
          <w:rFonts w:hint="eastAsia"/>
          <w:lang w:val="en-US" w:eastAsia="zh-CN"/>
        </w:rPr>
        <w:t>7.1</w:t>
      </w:r>
      <w:r>
        <w:rPr>
          <w:rFonts w:hint="eastAsia"/>
          <w:lang w:eastAsia="zh-CN"/>
        </w:rPr>
        <w:t>需求分析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《花生二手车》交易网站日访问</w:t>
      </w:r>
      <w:r>
        <w:rPr>
          <w:rFonts w:hint="eastAsia"/>
          <w:lang w:val="en-US" w:eastAsia="zh-CN"/>
        </w:rPr>
        <w:t>IP高达2万+ ，每秒点击频率在2000次左右。为了能够对访问用户的行为做进一步的分析，产品部提出需求，用户每次点击浏览二手车都要记录该用户ID、访问IP、访问时间、点击车型、点击商品ID、价格等信息。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09340" cy="1955165"/>
            <wp:effectExtent l="0" t="0" r="10160" b="6985"/>
            <wp:docPr id="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1955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</w:pPr>
      <w:r>
        <w:rPr>
          <w:rFonts w:hint="eastAsia"/>
          <w:lang w:val="en-US" w:eastAsia="zh-CN"/>
        </w:rPr>
        <w:t>7.2</w:t>
      </w:r>
      <w:r>
        <w:rPr>
          <w:rFonts w:hint="eastAsia"/>
          <w:lang w:eastAsia="zh-CN"/>
        </w:rPr>
        <w:t>数据库设计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浏览日志browse</w:t>
      </w:r>
      <w:r>
        <w:rPr>
          <w:rFonts w:hint="eastAsia"/>
          <w:lang w:val="en-US" w:eastAsia="zh-CN"/>
        </w:rPr>
        <w:t>Log</w:t>
      </w:r>
    </w:p>
    <w:tbl>
      <w:tblPr>
        <w:tblStyle w:val="20"/>
        <w:tblW w:w="8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C2D69B" w:themeFill="accent3" w:themeFillTint="99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130" w:type="dxa"/>
            <w:shd w:val="clear" w:color="auto" w:fill="C2D69B" w:themeFill="accent3" w:themeFillTint="99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字段类型</w:t>
            </w:r>
          </w:p>
        </w:tc>
        <w:tc>
          <w:tcPr>
            <w:tcW w:w="4516" w:type="dxa"/>
            <w:shd w:val="clear" w:color="auto" w:fill="C2D69B" w:themeFill="accent3" w:themeFillTint="99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字符</w:t>
            </w:r>
          </w:p>
        </w:tc>
        <w:tc>
          <w:tcPr>
            <w:tcW w:w="451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字符</w:t>
            </w:r>
          </w:p>
        </w:tc>
        <w:tc>
          <w:tcPr>
            <w:tcW w:w="451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browseTime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时间</w:t>
            </w:r>
          </w:p>
        </w:tc>
        <w:tc>
          <w:tcPr>
            <w:tcW w:w="451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model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字符</w:t>
            </w:r>
          </w:p>
        </w:tc>
        <w:tc>
          <w:tcPr>
            <w:tcW w:w="451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点击车型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字符</w:t>
            </w:r>
          </w:p>
        </w:tc>
        <w:tc>
          <w:tcPr>
            <w:tcW w:w="451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点击商品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数值</w:t>
            </w:r>
          </w:p>
        </w:tc>
        <w:tc>
          <w:tcPr>
            <w:tcW w:w="451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13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</w:t>
            </w:r>
          </w:p>
        </w:tc>
        <w:tc>
          <w:tcPr>
            <w:tcW w:w="45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</w:t>
      </w:r>
      <w:r>
        <w:rPr>
          <w:rFonts w:hint="eastAsia"/>
          <w:lang w:eastAsia="zh-CN"/>
        </w:rPr>
        <w:t>日志写入</w:t>
      </w:r>
      <w:r>
        <w:rPr>
          <w:rFonts w:hint="eastAsia"/>
          <w:lang w:val="en-US" w:eastAsia="zh-CN"/>
        </w:rPr>
        <w:t xml:space="preserve"> </w:t>
      </w:r>
    </w:p>
    <w:p>
      <w:r>
        <w:rPr>
          <w:rFonts w:hint="eastAsia"/>
          <w:lang w:val="en-US" w:eastAsia="zh-CN"/>
        </w:rPr>
        <w:t xml:space="preserve">  （1）创建工程sitelog ，在pom.xml中引入依赖。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org.mongodb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mongodb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-driver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3.4.1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spacing w:line="276" w:lineRule="auto"/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）在src/main/resources</w:t>
      </w:r>
      <w:r>
        <w:rPr>
          <w:rFonts w:hint="eastAsia"/>
          <w:lang w:val="en-US" w:eastAsia="zh-CN"/>
        </w:rPr>
        <w:t xml:space="preserve"> 添加配置文件sitelog.properties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host=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127.0.0.1</w:t>
            </w:r>
          </w:p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port=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lang w:val="en-US" w:eastAsia="zh-CN"/>
              </w:rPr>
              <w:t>27017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这个配置文件用于配置主机地址和端口</w:t>
      </w:r>
    </w:p>
    <w:p/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创建包com.huasheng.sitelog，建立</w:t>
      </w:r>
      <w:r>
        <w:rPr>
          <w:rFonts w:hint="eastAsia"/>
          <w:lang w:val="en-US" w:eastAsia="zh-CN"/>
        </w:rPr>
        <w:t>Config 类，用于读取配置文件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com.huasheng.sitelog;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java.io.IOException;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java.io.InputStream;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java.util.Properties;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配置类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Administrator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Config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Properties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Properties();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InputStream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=Config.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.getResourceAsStream(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"/sitelog.propertis"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.load(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host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.getProperty(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"host"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=Integer.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parseInt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.getProperty(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"port"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(IOException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//加载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host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//主机地址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//端口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getHost()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host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lightGray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getPort()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lightGray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  <w:highlight w:val="lightGray"/>
              </w:rPr>
              <w:t>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（4）创建管理类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com.huasheng.sitelog;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com.mongodb.MongoClient;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com.mongodb.MongoClientOptions;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com.mongodb.MongoClientOptions.Builder;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com.mongodb.ServerAddress;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com.mongodb.WriteConcern;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com.mongodb.client.MongoDatabase;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Mongo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数据库连接管理类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Administrator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MongoManager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MongoClient 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mongoClient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//初始化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init(){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//创建一个选项构造器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Builder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builder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MongoClientOptions.Builder();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builder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.connectTimeout(5000);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//设置连接超时时间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builder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.socketTimeout(5000);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//读取数据的超时时间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builder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.connectionsPerHost(30);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//设置每个地址最大连接数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builder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.writeConcern(WriteConcern.</w:t>
            </w:r>
            <w:r>
              <w:rPr>
                <w:rFonts w:hint="eastAsia" w:ascii="Consolas" w:hAnsi="Consolas" w:eastAsia="Consolas"/>
                <w:strike/>
                <w:color w:val="000000"/>
                <w:sz w:val="18"/>
                <w:szCs w:val="18"/>
                <w:u w:val="single"/>
              </w:rPr>
              <w:t>NORMAL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//设置写入策略  ,只有网络异常才会抛出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//得到选项封装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MongoClientOptions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options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builder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.build();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mongoClient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MongoClient(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ServerAddress(Config.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getHost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(), Config.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getPort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()),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options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MongoDatabase getDatabase(){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mongoClient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init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mongoClient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.getDatabase(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"itcastdb"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/>
    <w:p>
      <w:pPr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日志工具类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com.huasheng.sitelog;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java.util.Map;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org.bson.Document;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com.mongodb.client.MongoCollection;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com.mongodb.client.MongoDatabase;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站点日志数据工具类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Administrator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SiteLogUtil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写入日志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logname 日志名称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map 日志数据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save(String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logname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,Map&lt;String, Object&gt;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MongoDatabase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database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MongoManager.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getDatabase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MongoCollection&lt;Document&gt;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collection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database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.getCollection(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logname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Document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doc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Document(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collection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.insertOne(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doc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/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）编写测试代码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HashMap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"userid"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"8888"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"ip"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"188.188.200.2"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"browseTime"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singl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 Date())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"model"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"大众"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"goodsid"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"123123"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"price"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, 15.3)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"remark"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"八成新，贱卖了"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SiteLogUtil.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save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"browseLog"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//存入日志</w:t>
            </w:r>
          </w:p>
        </w:tc>
      </w:tr>
    </w:tbl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7.4</w:t>
      </w:r>
      <w:r>
        <w:rPr>
          <w:rFonts w:hint="eastAsia"/>
          <w:lang w:eastAsia="zh-CN"/>
        </w:rPr>
        <w:t>日志查询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7.4.1条件</w:t>
      </w:r>
      <w:r>
        <w:rPr>
          <w:rFonts w:hint="eastAsia"/>
          <w:lang w:eastAsia="zh-CN"/>
        </w:rPr>
        <w:t>查询</w:t>
      </w:r>
    </w:p>
    <w:p>
      <w:pPr>
        <w:spacing w:line="276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）在SiteLogUtil类中添加方法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按条件查询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logName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map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FindIterable&lt;Document&gt; list(String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logName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,Map&lt;String, Object&gt;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MongoDatabase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database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MongoManager.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getDatabase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MongoCollection&lt;Document&gt;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collection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database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.getCollection(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logName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BasicDBObject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bson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BasicDBObject(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//构建查询条件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collection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.find(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bson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）编写测试代码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Map&lt;String, Object&gt;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singl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 HashMap()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"userid"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"8888"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FindIterable&lt;Document&gt;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SiteLogUtil.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"browseLog"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json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JSON.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serialize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json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7.4.2分页</w:t>
      </w:r>
      <w:r>
        <w:rPr>
          <w:rFonts w:hint="eastAsia"/>
          <w:lang w:eastAsia="zh-CN"/>
        </w:rPr>
        <w:t>查询</w:t>
      </w:r>
    </w:p>
    <w:p>
      <w:pPr>
        <w:spacing w:line="276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）在SiteLogUtil类中添加方法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分页查询日志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logName 日志名称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map 条件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pageIndex 页码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pageSize 页大小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Map&lt;String,Object&gt; listPage(String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logName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,Map&lt;String, Object&gt;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pageIndex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pageSize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MongoDatabase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database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MongoManager.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getDatabase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MongoCollection&lt;Document&gt;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collection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database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.getCollection(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logName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BasicDBObject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bson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BasicDBObject(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//构建查询条件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FindIterable&lt;Document&gt;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find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collection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.find(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bson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skip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pageIndex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-1)*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pageSize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find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.skip(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skip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//跳过记录数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find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.limit(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pageSize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//一页查询记录数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//{ total:x,rows:[]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count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collection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.count(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bson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Map&lt;String,Object&gt;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singl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 HashMap()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"total"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count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"rows"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find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line="276" w:lineRule="auto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spacing w:line="276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）添加测试数据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=0;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&lt;1000;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Map&lt;String, Object&gt;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singl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 HashMap()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"userid"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"900"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//用户ID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"ip"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"121.211.112.212"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"browseTime"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//浏览时间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"model"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"大众"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//型号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"goodsid"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"123456"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//商品ID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"price"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11.8);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//价格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"remark"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"八成新，快来买吧"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SiteLogUtil.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save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"browseLog"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line="276" w:lineRule="auto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numPr>
          <w:ilvl w:val="0"/>
          <w:numId w:val="4"/>
        </w:num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编写测试代码：</w:t>
      </w:r>
    </w:p>
    <w:p>
      <w:pPr>
        <w:numPr>
          <w:ilvl w:val="0"/>
          <w:numId w:val="0"/>
        </w:numPr>
        <w:spacing w:line="276" w:lineRule="auto"/>
        <w:rPr>
          <w:rFonts w:hint="eastAsia"/>
          <w:lang w:val="en-US" w:eastAsia="zh-CN"/>
        </w:rPr>
      </w:pP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Map&lt;String, Object&gt;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singl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 HashMap()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"goodsid"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"123456"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Map&lt;String, Object&gt;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SiteLogUtil.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listPage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"browseLog"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2, 10);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json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JSON.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serialize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json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</w:tc>
      </w:tr>
    </w:tbl>
    <w:p>
      <w:pPr>
        <w:spacing w:line="276" w:lineRule="auto"/>
        <w:rPr>
          <w:rFonts w:hint="eastAsia"/>
          <w:lang w:eastAsia="zh-CN"/>
        </w:rPr>
      </w:pP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 的package命令进行打包。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创建WEB工程，引入jar包，调用此方法即可实现日志查询。代码略。</w:t>
      </w:r>
    </w:p>
    <w:p>
      <w:pPr>
        <w:spacing w:line="276" w:lineRule="auto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swiss"/>
    <w:pitch w:val="default"/>
    <w:sig w:usb0="900002AF" w:usb1="01D77CFB" w:usb2="00000012" w:usb3="00000000" w:csb0="00080001" w:csb1="00000000"/>
  </w:font>
  <w:font w:name="Aharoni">
    <w:panose1 w:val="02010803020104030203"/>
    <w:charset w:val="B1"/>
    <w:family w:val="auto"/>
    <w:pitch w:val="default"/>
    <w:sig w:usb0="00000801" w:usb1="00000000" w:usb2="00000000" w:usb3="00000000" w:csb0="00000020" w:csb1="002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方正姚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 w:eastAsia="zh-CN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lang w:val="en-US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8C89F81"/>
    <w:multiLevelType w:val="singleLevel"/>
    <w:tmpl w:val="58C89F81"/>
    <w:lvl w:ilvl="0" w:tentative="0">
      <w:start w:val="3"/>
      <w:numFmt w:val="decimal"/>
      <w:suff w:val="nothing"/>
      <w:lvlText w:val="（%1）"/>
      <w:lvlJc w:val="left"/>
    </w:lvl>
  </w:abstractNum>
  <w:abstractNum w:abstractNumId="2">
    <w:nsid w:val="58CBAEC9"/>
    <w:multiLevelType w:val="singleLevel"/>
    <w:tmpl w:val="58CBAEC9"/>
    <w:lvl w:ilvl="0" w:tentative="0">
      <w:start w:val="5"/>
      <w:numFmt w:val="decimal"/>
      <w:suff w:val="nothing"/>
      <w:lvlText w:val="（%1）"/>
      <w:lvlJc w:val="left"/>
    </w:lvl>
  </w:abstractNum>
  <w:abstractNum w:abstractNumId="3">
    <w:nsid w:val="58CBC5DF"/>
    <w:multiLevelType w:val="singleLevel"/>
    <w:tmpl w:val="58CBC5DF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16C7"/>
    <w:rsid w:val="00113784"/>
    <w:rsid w:val="0018522E"/>
    <w:rsid w:val="001A12B7"/>
    <w:rsid w:val="00203578"/>
    <w:rsid w:val="002A5D9B"/>
    <w:rsid w:val="002C2A94"/>
    <w:rsid w:val="00306C9D"/>
    <w:rsid w:val="00310732"/>
    <w:rsid w:val="003369A9"/>
    <w:rsid w:val="003474FF"/>
    <w:rsid w:val="00347E92"/>
    <w:rsid w:val="003B0329"/>
    <w:rsid w:val="003E551A"/>
    <w:rsid w:val="00422752"/>
    <w:rsid w:val="00460949"/>
    <w:rsid w:val="005520F4"/>
    <w:rsid w:val="00563F41"/>
    <w:rsid w:val="0057053A"/>
    <w:rsid w:val="005B4D72"/>
    <w:rsid w:val="006B7E4E"/>
    <w:rsid w:val="00707BC7"/>
    <w:rsid w:val="00746034"/>
    <w:rsid w:val="007D66FF"/>
    <w:rsid w:val="007E1E60"/>
    <w:rsid w:val="0081607D"/>
    <w:rsid w:val="00843869"/>
    <w:rsid w:val="00855538"/>
    <w:rsid w:val="00882AFC"/>
    <w:rsid w:val="008D6DB7"/>
    <w:rsid w:val="0096019F"/>
    <w:rsid w:val="009B7BE7"/>
    <w:rsid w:val="009D2C95"/>
    <w:rsid w:val="009E2BC4"/>
    <w:rsid w:val="009E3D11"/>
    <w:rsid w:val="00AB551A"/>
    <w:rsid w:val="00AE06BC"/>
    <w:rsid w:val="00B24198"/>
    <w:rsid w:val="00B96C5E"/>
    <w:rsid w:val="00BD2571"/>
    <w:rsid w:val="00C061BD"/>
    <w:rsid w:val="00C30059"/>
    <w:rsid w:val="00C33D53"/>
    <w:rsid w:val="00D03751"/>
    <w:rsid w:val="00D4066A"/>
    <w:rsid w:val="00D752CA"/>
    <w:rsid w:val="00D976AF"/>
    <w:rsid w:val="00DA25C9"/>
    <w:rsid w:val="00DD745A"/>
    <w:rsid w:val="00E0454B"/>
    <w:rsid w:val="00E651FF"/>
    <w:rsid w:val="00E926C9"/>
    <w:rsid w:val="00EA6E88"/>
    <w:rsid w:val="00F17FFE"/>
    <w:rsid w:val="00FB0256"/>
    <w:rsid w:val="00FB1ADD"/>
    <w:rsid w:val="00FE0B71"/>
    <w:rsid w:val="0115219E"/>
    <w:rsid w:val="01CA32A4"/>
    <w:rsid w:val="01D80188"/>
    <w:rsid w:val="023100D7"/>
    <w:rsid w:val="030B3033"/>
    <w:rsid w:val="03485289"/>
    <w:rsid w:val="034C526D"/>
    <w:rsid w:val="03960E21"/>
    <w:rsid w:val="039804E4"/>
    <w:rsid w:val="04C84B9D"/>
    <w:rsid w:val="05EB3AC1"/>
    <w:rsid w:val="06056D43"/>
    <w:rsid w:val="064D2D9A"/>
    <w:rsid w:val="068B3A9D"/>
    <w:rsid w:val="06DB44BC"/>
    <w:rsid w:val="076527EC"/>
    <w:rsid w:val="07DB2CD2"/>
    <w:rsid w:val="08161FA7"/>
    <w:rsid w:val="083602D2"/>
    <w:rsid w:val="083A2BF6"/>
    <w:rsid w:val="08F87172"/>
    <w:rsid w:val="09344F1C"/>
    <w:rsid w:val="0968048B"/>
    <w:rsid w:val="09F2036D"/>
    <w:rsid w:val="0A6B6E48"/>
    <w:rsid w:val="0BBA0EDE"/>
    <w:rsid w:val="0BF6263E"/>
    <w:rsid w:val="0C1C2A11"/>
    <w:rsid w:val="0C67453E"/>
    <w:rsid w:val="0CA54458"/>
    <w:rsid w:val="0D8E5D33"/>
    <w:rsid w:val="0DD75F94"/>
    <w:rsid w:val="0DE11112"/>
    <w:rsid w:val="0DF01547"/>
    <w:rsid w:val="0DFD0687"/>
    <w:rsid w:val="0E2410FB"/>
    <w:rsid w:val="0E8D4784"/>
    <w:rsid w:val="0ECB6F0D"/>
    <w:rsid w:val="0F390651"/>
    <w:rsid w:val="10593667"/>
    <w:rsid w:val="105F74F3"/>
    <w:rsid w:val="10817014"/>
    <w:rsid w:val="10B52291"/>
    <w:rsid w:val="10CC2E3F"/>
    <w:rsid w:val="10FA0722"/>
    <w:rsid w:val="10FB6459"/>
    <w:rsid w:val="11055FB2"/>
    <w:rsid w:val="11257007"/>
    <w:rsid w:val="1220264E"/>
    <w:rsid w:val="125E4185"/>
    <w:rsid w:val="126862C6"/>
    <w:rsid w:val="13D62FE6"/>
    <w:rsid w:val="14663F3E"/>
    <w:rsid w:val="147258E3"/>
    <w:rsid w:val="147C5959"/>
    <w:rsid w:val="14C85B7B"/>
    <w:rsid w:val="14EC07CA"/>
    <w:rsid w:val="15035CCD"/>
    <w:rsid w:val="151E1FFE"/>
    <w:rsid w:val="152248DF"/>
    <w:rsid w:val="15940AF5"/>
    <w:rsid w:val="159E7B0F"/>
    <w:rsid w:val="15D44F69"/>
    <w:rsid w:val="16753D80"/>
    <w:rsid w:val="171665BE"/>
    <w:rsid w:val="17251154"/>
    <w:rsid w:val="17A37BD7"/>
    <w:rsid w:val="18C37C3A"/>
    <w:rsid w:val="18DB2972"/>
    <w:rsid w:val="18F54F12"/>
    <w:rsid w:val="191E276E"/>
    <w:rsid w:val="196C2929"/>
    <w:rsid w:val="19D2797D"/>
    <w:rsid w:val="1A2B4800"/>
    <w:rsid w:val="1A6E6CC8"/>
    <w:rsid w:val="1B3F36EA"/>
    <w:rsid w:val="1B4456FD"/>
    <w:rsid w:val="1B541BA0"/>
    <w:rsid w:val="1BE14EC9"/>
    <w:rsid w:val="1C1231A9"/>
    <w:rsid w:val="1C3E416F"/>
    <w:rsid w:val="1CF11FD1"/>
    <w:rsid w:val="1DC13402"/>
    <w:rsid w:val="1E8253DE"/>
    <w:rsid w:val="1ECB139F"/>
    <w:rsid w:val="1F220B09"/>
    <w:rsid w:val="1F754FBC"/>
    <w:rsid w:val="20302CDC"/>
    <w:rsid w:val="203A4D20"/>
    <w:rsid w:val="206F42A7"/>
    <w:rsid w:val="20CA5EA0"/>
    <w:rsid w:val="221D441D"/>
    <w:rsid w:val="22884F9D"/>
    <w:rsid w:val="229932BA"/>
    <w:rsid w:val="22C03D87"/>
    <w:rsid w:val="22C51FAD"/>
    <w:rsid w:val="239D3A22"/>
    <w:rsid w:val="250C7751"/>
    <w:rsid w:val="25672848"/>
    <w:rsid w:val="258E2BD9"/>
    <w:rsid w:val="260174A5"/>
    <w:rsid w:val="2644258C"/>
    <w:rsid w:val="2685733F"/>
    <w:rsid w:val="268C21D2"/>
    <w:rsid w:val="26E96556"/>
    <w:rsid w:val="26FB4257"/>
    <w:rsid w:val="27387AAA"/>
    <w:rsid w:val="2784123D"/>
    <w:rsid w:val="27C20AEA"/>
    <w:rsid w:val="28643A51"/>
    <w:rsid w:val="28857AA5"/>
    <w:rsid w:val="29425349"/>
    <w:rsid w:val="295230C2"/>
    <w:rsid w:val="29C914DE"/>
    <w:rsid w:val="29F529D1"/>
    <w:rsid w:val="2A200F02"/>
    <w:rsid w:val="2A714780"/>
    <w:rsid w:val="2ACD79D1"/>
    <w:rsid w:val="2B5441F5"/>
    <w:rsid w:val="2B5C5A16"/>
    <w:rsid w:val="2BB16ABB"/>
    <w:rsid w:val="2BC925C7"/>
    <w:rsid w:val="2C753F6B"/>
    <w:rsid w:val="2C923306"/>
    <w:rsid w:val="2D276E48"/>
    <w:rsid w:val="2D2B0B59"/>
    <w:rsid w:val="2D960D18"/>
    <w:rsid w:val="2DC47C48"/>
    <w:rsid w:val="2DCC4C23"/>
    <w:rsid w:val="2E746DA9"/>
    <w:rsid w:val="2F173125"/>
    <w:rsid w:val="2F281077"/>
    <w:rsid w:val="2F283B36"/>
    <w:rsid w:val="2FDE5642"/>
    <w:rsid w:val="2FE66C75"/>
    <w:rsid w:val="307D6351"/>
    <w:rsid w:val="30B76E8B"/>
    <w:rsid w:val="30DC0B9E"/>
    <w:rsid w:val="314844B7"/>
    <w:rsid w:val="315314C7"/>
    <w:rsid w:val="319D720A"/>
    <w:rsid w:val="31A14D33"/>
    <w:rsid w:val="31A4693F"/>
    <w:rsid w:val="31EE7092"/>
    <w:rsid w:val="32126FAF"/>
    <w:rsid w:val="32B94CA6"/>
    <w:rsid w:val="32DE1267"/>
    <w:rsid w:val="33AC0409"/>
    <w:rsid w:val="33EF383A"/>
    <w:rsid w:val="340258F0"/>
    <w:rsid w:val="344E5FF7"/>
    <w:rsid w:val="34B32C51"/>
    <w:rsid w:val="36B35D0B"/>
    <w:rsid w:val="37262D99"/>
    <w:rsid w:val="374F77DC"/>
    <w:rsid w:val="38115A2C"/>
    <w:rsid w:val="395A626B"/>
    <w:rsid w:val="395D7FF9"/>
    <w:rsid w:val="3A30708B"/>
    <w:rsid w:val="3A4A20D4"/>
    <w:rsid w:val="3B057A4E"/>
    <w:rsid w:val="3B6C24FA"/>
    <w:rsid w:val="3C302A5B"/>
    <w:rsid w:val="3C582462"/>
    <w:rsid w:val="3C6C358B"/>
    <w:rsid w:val="3D0E4D44"/>
    <w:rsid w:val="3D1121FD"/>
    <w:rsid w:val="3D2165A2"/>
    <w:rsid w:val="3D830326"/>
    <w:rsid w:val="3DA80F4B"/>
    <w:rsid w:val="3E1223FD"/>
    <w:rsid w:val="3E76016E"/>
    <w:rsid w:val="3EF11328"/>
    <w:rsid w:val="3F4948DC"/>
    <w:rsid w:val="3FAA26F4"/>
    <w:rsid w:val="42C07F97"/>
    <w:rsid w:val="42F750B7"/>
    <w:rsid w:val="43665A0F"/>
    <w:rsid w:val="44BB2A2F"/>
    <w:rsid w:val="45000041"/>
    <w:rsid w:val="4509606D"/>
    <w:rsid w:val="45263E6F"/>
    <w:rsid w:val="452D553F"/>
    <w:rsid w:val="452E1C7B"/>
    <w:rsid w:val="454E0D0B"/>
    <w:rsid w:val="458A1A8D"/>
    <w:rsid w:val="460B77AA"/>
    <w:rsid w:val="46677B5A"/>
    <w:rsid w:val="468C047B"/>
    <w:rsid w:val="47721AC0"/>
    <w:rsid w:val="47920DB7"/>
    <w:rsid w:val="47D3028A"/>
    <w:rsid w:val="47DE00E1"/>
    <w:rsid w:val="482902C5"/>
    <w:rsid w:val="485F38AD"/>
    <w:rsid w:val="488E01E5"/>
    <w:rsid w:val="48935A0A"/>
    <w:rsid w:val="493A0170"/>
    <w:rsid w:val="4956502A"/>
    <w:rsid w:val="49B81B1E"/>
    <w:rsid w:val="49F677A4"/>
    <w:rsid w:val="4A27103A"/>
    <w:rsid w:val="4A5643B8"/>
    <w:rsid w:val="4A800B23"/>
    <w:rsid w:val="4A816415"/>
    <w:rsid w:val="4ACF2C8F"/>
    <w:rsid w:val="4B2D3468"/>
    <w:rsid w:val="4C8E63EA"/>
    <w:rsid w:val="4CA555F3"/>
    <w:rsid w:val="4E55206A"/>
    <w:rsid w:val="4EA92FEE"/>
    <w:rsid w:val="4EFF2A67"/>
    <w:rsid w:val="4EFF345D"/>
    <w:rsid w:val="4F2317B7"/>
    <w:rsid w:val="51AA1CA0"/>
    <w:rsid w:val="51E12483"/>
    <w:rsid w:val="52146013"/>
    <w:rsid w:val="522F3B14"/>
    <w:rsid w:val="52FF564A"/>
    <w:rsid w:val="54C36101"/>
    <w:rsid w:val="55604E3F"/>
    <w:rsid w:val="558A48E5"/>
    <w:rsid w:val="563C5A53"/>
    <w:rsid w:val="567F3930"/>
    <w:rsid w:val="569C28D9"/>
    <w:rsid w:val="57331ACF"/>
    <w:rsid w:val="57836689"/>
    <w:rsid w:val="579B607F"/>
    <w:rsid w:val="58410447"/>
    <w:rsid w:val="58BC5933"/>
    <w:rsid w:val="59662CE0"/>
    <w:rsid w:val="59A374EF"/>
    <w:rsid w:val="59D3586F"/>
    <w:rsid w:val="5A536478"/>
    <w:rsid w:val="5AAD6B5B"/>
    <w:rsid w:val="5B3D2687"/>
    <w:rsid w:val="5B4D4D14"/>
    <w:rsid w:val="5B5E0ADF"/>
    <w:rsid w:val="5C7C6304"/>
    <w:rsid w:val="5D42417E"/>
    <w:rsid w:val="5D9859BE"/>
    <w:rsid w:val="5DAF3678"/>
    <w:rsid w:val="5E162827"/>
    <w:rsid w:val="5E4F368A"/>
    <w:rsid w:val="5E715A73"/>
    <w:rsid w:val="5EB10EEC"/>
    <w:rsid w:val="5EDA19CB"/>
    <w:rsid w:val="5F3A2D47"/>
    <w:rsid w:val="5F6F5C68"/>
    <w:rsid w:val="60633AE9"/>
    <w:rsid w:val="60CD62AD"/>
    <w:rsid w:val="60DA05DF"/>
    <w:rsid w:val="60FB283B"/>
    <w:rsid w:val="610D09BE"/>
    <w:rsid w:val="61391317"/>
    <w:rsid w:val="61977B82"/>
    <w:rsid w:val="61CD600C"/>
    <w:rsid w:val="62020FB7"/>
    <w:rsid w:val="628F534B"/>
    <w:rsid w:val="62E44812"/>
    <w:rsid w:val="636E2E11"/>
    <w:rsid w:val="63A67EDD"/>
    <w:rsid w:val="643039C7"/>
    <w:rsid w:val="64404BC3"/>
    <w:rsid w:val="647B7007"/>
    <w:rsid w:val="64CE1FFC"/>
    <w:rsid w:val="64D10DA9"/>
    <w:rsid w:val="64EC0174"/>
    <w:rsid w:val="6522379E"/>
    <w:rsid w:val="655A5738"/>
    <w:rsid w:val="65F96429"/>
    <w:rsid w:val="66781AB8"/>
    <w:rsid w:val="66DF0824"/>
    <w:rsid w:val="66F40D7E"/>
    <w:rsid w:val="67397F7E"/>
    <w:rsid w:val="6816281F"/>
    <w:rsid w:val="68A2431B"/>
    <w:rsid w:val="68BB057A"/>
    <w:rsid w:val="69AA05E5"/>
    <w:rsid w:val="6B3D0F84"/>
    <w:rsid w:val="6BD87DAE"/>
    <w:rsid w:val="6C4F61E3"/>
    <w:rsid w:val="6C62702B"/>
    <w:rsid w:val="6CBD4173"/>
    <w:rsid w:val="6CC22287"/>
    <w:rsid w:val="6D135598"/>
    <w:rsid w:val="6D1676F2"/>
    <w:rsid w:val="6D7E1A1B"/>
    <w:rsid w:val="6DE22485"/>
    <w:rsid w:val="6E986283"/>
    <w:rsid w:val="6EB57F93"/>
    <w:rsid w:val="6F9D5EFF"/>
    <w:rsid w:val="6FEC6A5A"/>
    <w:rsid w:val="700D769D"/>
    <w:rsid w:val="70134046"/>
    <w:rsid w:val="71CC3F95"/>
    <w:rsid w:val="71D11F9E"/>
    <w:rsid w:val="721B720D"/>
    <w:rsid w:val="734746E1"/>
    <w:rsid w:val="73834E71"/>
    <w:rsid w:val="739427D9"/>
    <w:rsid w:val="73963210"/>
    <w:rsid w:val="73E0270F"/>
    <w:rsid w:val="73E801B7"/>
    <w:rsid w:val="74243BCA"/>
    <w:rsid w:val="74D5461C"/>
    <w:rsid w:val="74EA2620"/>
    <w:rsid w:val="76C810C5"/>
    <w:rsid w:val="77094348"/>
    <w:rsid w:val="776F51E7"/>
    <w:rsid w:val="77744CB5"/>
    <w:rsid w:val="782045CF"/>
    <w:rsid w:val="78AF35ED"/>
    <w:rsid w:val="79943E92"/>
    <w:rsid w:val="7A9150DF"/>
    <w:rsid w:val="7B083678"/>
    <w:rsid w:val="7BCE4EAC"/>
    <w:rsid w:val="7C063ED4"/>
    <w:rsid w:val="7C153C7B"/>
    <w:rsid w:val="7CD67017"/>
    <w:rsid w:val="7D6F3C3B"/>
    <w:rsid w:val="7D747091"/>
    <w:rsid w:val="7DBB0943"/>
    <w:rsid w:val="7DE7153C"/>
    <w:rsid w:val="7E3F6E87"/>
    <w:rsid w:val="7EB94E6C"/>
    <w:rsid w:val="7FCB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7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8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6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2"/>
    <w:unhideWhenUsed/>
    <w:qFormat/>
    <w:uiPriority w:val="99"/>
    <w:rPr>
      <w:kern w:val="0"/>
      <w:sz w:val="18"/>
      <w:szCs w:val="18"/>
      <w:lang w:val="zh-CN" w:eastAsia="zh-CN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 w:eastAsia="zh-CN"/>
    </w:rPr>
  </w:style>
  <w:style w:type="paragraph" w:styleId="9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 w:eastAsia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3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30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Hyperlink"/>
    <w:unhideWhenUsed/>
    <w:qFormat/>
    <w:uiPriority w:val="99"/>
    <w:rPr>
      <w:color w:val="0000FF"/>
      <w:u w:val="single"/>
    </w:rPr>
  </w:style>
  <w:style w:type="table" w:styleId="20">
    <w:name w:val="Table Grid"/>
    <w:basedOn w:val="1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1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22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3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4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5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6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7">
    <w:name w:val="标题 3 Char"/>
    <w:link w:val="4"/>
    <w:qFormat/>
    <w:uiPriority w:val="9"/>
    <w:rPr>
      <w:b/>
      <w:bCs/>
      <w:kern w:val="2"/>
      <w:sz w:val="28"/>
      <w:szCs w:val="32"/>
    </w:rPr>
  </w:style>
  <w:style w:type="character" w:customStyle="1" w:styleId="28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9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30">
    <w:name w:val="标题 Char"/>
    <w:link w:val="15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31">
    <w:name w:val="HTML 预设格式 Char"/>
    <w:basedOn w:val="16"/>
    <w:link w:val="13"/>
    <w:qFormat/>
    <w:uiPriority w:val="99"/>
    <w:rPr>
      <w:rFonts w:ascii="宋体" w:hAnsi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6" Type="http://schemas.openxmlformats.org/officeDocument/2006/relationships/fontTable" Target="fontTable.xml"/><Relationship Id="rId45" Type="http://schemas.openxmlformats.org/officeDocument/2006/relationships/numbering" Target="numbering.xml"/><Relationship Id="rId44" Type="http://schemas.openxmlformats.org/officeDocument/2006/relationships/customXml" Target="../customXml/item1.xml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footer" Target="footer1.xml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header" Target="header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22</Pages>
  <Words>5210</Words>
  <Characters>13661</Characters>
  <Lines>77</Lines>
  <Paragraphs>21</Paragraphs>
  <ScaleCrop>false</ScaleCrop>
  <LinksUpToDate>false</LinksUpToDate>
  <CharactersWithSpaces>17914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Administrator</cp:lastModifiedBy>
  <dcterms:modified xsi:type="dcterms:W3CDTF">2017-11-22T05:18:32Z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