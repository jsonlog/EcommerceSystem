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7章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商品修改与审核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：完成商家后台商品列表的功能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完成商家后台商品修改的功能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完成运营商后台商品审核的功能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完成运营商后台商品删除的功能</w:t>
      </w:r>
    </w:p>
    <w:p>
      <w:pPr>
        <w:spacing w:line="276" w:lineRule="auto"/>
        <w:rPr>
          <w:rFonts w:hint="eastAsia"/>
          <w:lang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rPr>
          <w:rFonts w:hint="eastAsia"/>
          <w:lang w:eastAsia="zh-CN"/>
        </w:rPr>
        <w:t>掌握注解式事务的配置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1.商家后台-商品管理【商品列表】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在商家后台，显示该商家的商品列表信息，如下图：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427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1.2查询商家商品列表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修改pinyougou-shop-web工程的GoodsController.java的</w:t>
      </w:r>
      <w:r>
        <w:rPr>
          <w:rFonts w:hint="eastAsia"/>
        </w:rPr>
        <w:t>search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@RequestMapping("/search")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search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(@RequestBody TbGoods goods,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page,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rows 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//获取商家ID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String sellerId = SecurityContextHolder.</w:t>
            </w:r>
            <w:r>
              <w:rPr>
                <w:rFonts w:hint="eastAsia" w:ascii="Consolas" w:hAnsi="Consolas" w:eastAsia="Consolas"/>
                <w:b/>
                <w:bCs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 xml:space="preserve">//添加查询条件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goods.setSellerId(sellerId);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goodsService.findPage(goods, page, rows);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 工程com.pinyougou.sellergoods.service.impl 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方法，修改条件构建部分代码，将原来的模糊匹配修改为精确匹配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.getSellerId().length()&gt;0){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//criteria.andSellerIdLike("%"+goods.getSellerId()+"%");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.andSellerIdEqualTo(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修改goods.html. 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在页面上放置分页控件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{{entity.category1Id}}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{{entity.category2Id}}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{{entity.category3Id}}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{{entity.auditStatus}}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986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1.3显示状态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修改goodsController.js，添加state数组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//商品状态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修改列表显示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[entity.auditStatus]}}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2655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1.4显示分类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12390"/>
            <wp:effectExtent l="0" t="0" r="952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我们现在的列表中的分类仍然显示ID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如何才能显示分类的名称呢？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方案一：在后端代码写关联查询语句，返回的数据中直接有分类名称。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方案二：在前端代码用ID去查询后端，异步返回商品分类名称。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我们目前采用方案二：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//加载商品分类列表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$scope.itemCatList[response[i].id]=response[i].name;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代码解释：因为我们需要根据分类ID得到分类名称，所以我们将返回的分页结果以数组形式再次封装。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,增加初始化调用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</w:t>
      </w:r>
      <w:r>
        <w:rPr>
          <w:rFonts w:hint="eastAsia"/>
        </w:rPr>
        <w:t>oods</w:t>
      </w:r>
      <w:r>
        <w:rPr>
          <w:rFonts w:hint="eastAsia"/>
          <w:lang w:val="en-US" w:eastAsia="zh-CN"/>
        </w:rPr>
        <w:t>.html , 修改列表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1.5条件查询</w:t>
      </w: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根据状态和商品名称进行查询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修改goods.html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"has-feedback"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状态：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"searchEntity.auditStatus"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全部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未审核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已审核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审核未通过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商品名称：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"searchEntity.goodsName"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"reloadList()"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</w:t>
            </w:r>
          </w:p>
          <w:p>
            <w:p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spacing w:line="276" w:lineRule="auto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2.商家后台-商品管理【商品修改】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在商品列表页面点击修改，进入商品编辑页面，并传递参数商品ID，商品编辑页面接受该参数后从数据库中读取商品信息，用户修改后保存信息。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2.2基本信息读取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我们首选读取商品分类、商品名称、品牌，副标题，价格等信息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46225"/>
            <wp:effectExtent l="0" t="0" r="57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2.2.1后端代码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修改pinyougou-sellergoods-interface的GoodsService.java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 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修改pinyougou-sellergoods-service的GoodsServiceImpl.java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TbGoodsDesc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.setGoodsDesc(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tbGoodsDesc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修改pinyougou-shop-web（和pinyougou-manager-web）的GoodsController.java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获取实体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</w:t>
      </w:r>
      <w:r>
        <w:rPr>
          <w:rFonts w:hint="eastAsia"/>
        </w:rPr>
        <w:t>goodsController</w:t>
      </w:r>
      <w:r>
        <w:rPr>
          <w:rFonts w:hint="eastAsia"/>
          <w:lang w:eastAsia="zh-CN"/>
        </w:rPr>
        <w:t>中引入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location</w:t>
      </w:r>
      <w:r>
        <w:rPr>
          <w:rFonts w:hint="eastAsia"/>
          <w:lang w:eastAsia="zh-CN"/>
        </w:rPr>
        <w:t>服务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//商品控制层（商家后台）</w:t>
            </w:r>
          </w:p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($scope,$controller,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none"/>
              </w:rPr>
              <w:t>$location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,goodsService,uploadService,item_catService,type_templateService){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eastAsia"/>
        </w:rPr>
        <w:t>goodsController</w:t>
      </w:r>
      <w:r>
        <w:rPr>
          <w:rFonts w:hint="eastAsia"/>
          <w:lang w:val="en-US" w:eastAsia="zh-CN"/>
        </w:rPr>
        <w:t xml:space="preserve"> 添加代码：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id= 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在goods_edit.html页面上添加指令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"selectItemCat1List();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findOne()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"http://localhost:9102/admin/goods_edit.html#?id=149187842867969"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http://localhost:9102/admin/goods_edit.html#?id=149187842867969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注意： ?前要加# ，则是angularJS的地址路由的书写形式 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230" cy="16363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2.3读取商品介绍（富文本编辑器）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修改前端代码 goods</w:t>
      </w:r>
      <w:r>
        <w:rPr>
          <w:rFonts w:hint="eastAsia"/>
        </w:rPr>
        <w:t>Controller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2.4显示商品图片列表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修改goodsController.js ，在</w:t>
      </w:r>
      <w:r>
        <w:rPr>
          <w:rFonts w:hint="eastAsia"/>
        </w:rPr>
        <w:t>dataLogic</w:t>
      </w:r>
      <w:r>
        <w:rPr>
          <w:rFonts w:hint="eastAsia"/>
          <w:lang w:val="en-US" w:eastAsia="zh-CN"/>
        </w:rPr>
        <w:t>方法添加代码，将图片列表由字符串转换为json集合对象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..............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//如果有ID,则查询实体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//向富文本编辑器添加商品介绍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editor.html($scope.entity.goodsDesc.introduction);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//显示图片列表</w:t>
            </w:r>
          </w:p>
          <w:p>
            <w:pPr>
              <w:spacing w:beforeLines="0" w:afterLines="0"/>
              <w:ind w:firstLine="1800" w:firstLineChars="10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$scope.entity.goodsDesc.itemImages=  </w:t>
            </w:r>
          </w:p>
          <w:p>
            <w:pPr>
              <w:spacing w:beforeLines="0" w:afterLines="0"/>
              <w:ind w:firstLine="2520" w:firstLineChars="14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JSON.parse($scope.entity.goodsDesc.itemImages);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2.5读取商品扩展属性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修改goodsController.js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//显示扩展属性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.entity.goodsDesc.customAttributeItems=  JSON.parse(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.entity.goodsDesc.customAttributeItems);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经过测试，我们发现扩展属性值并没有读取出来，这是因为与下列代码发生冲突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(newValue,oldValue){</w:t>
            </w:r>
          </w:p>
          <w:p>
            <w:p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 xml:space="preserve">     ......</w:t>
            </w:r>
          </w:p>
          <w:p>
            <w:pPr>
              <w:ind w:left="1254" w:leftChars="340" w:hanging="540" w:hangingChars="300"/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$scope.entity.goodsDesc.customAttributeItems = JSON.parse($scope.typeTemplate.customAttributeItems);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//扩展属性</w:t>
            </w:r>
          </w:p>
          <w:p>
            <w:pPr>
              <w:rPr>
                <w:rFonts w:hint="eastAsia" w:ascii="Consolas" w:hAnsi="Consolas" w:eastAsia="宋体"/>
                <w:color w:val="000000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我们读取出来的值被覆盖了，我们需要改写代码, 添加判断，当用户没有传递id参数时再执行此逻辑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//监控模板ID ，读取品牌列表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$scope.$watch('entity.goods.typeTemplateId',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(newValue,oldValue){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//读取品牌列表和扩展属性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typeTemplateService.findOne(newValue).success(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//如果没有ID，则加载模板中的扩展数据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($location.search()[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]==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7F7F" w:themeColor="background1" w:themeShade="80"/>
                <w:sz w:val="18"/>
                <w:szCs w:val="18"/>
              </w:rPr>
              <w:t>$scope.entity.goodsDesc.customAttributeItems = JSON.parse($scope.typeTemplate.customAttributeItems);//扩展属性</w:t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});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2.6读取商品规格属性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修改goodsController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editor.html($scope.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.goodsDesc.introduction);//商品介绍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.goodsDesc.itemImages= 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.goodsDesc.itemImages);//图片列表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//扩展属性列表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 =JSON.parse($scope.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.goodsDesc.customAttributeItems);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//规格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.goodsDesc.specificationItems=JSON.parse($scope.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.goodsDesc.specificationItems);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//根据规格名称和选项名称返回是否被勾选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$scope.checkAttributeValue=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(specName,optionName){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items= $scope.entity.goodsDesc.specificationItems;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object= $scope.searchObjectByKey(items,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'attributeName'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,specName);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(object.attributeValue.indexOf(optionName)&gt;=0){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修改页面上规格面板的复选框,运用 ng-checked指令控制复选框的勾选状态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"updateSpecAttribute($event,pojo.text,p.optionName);createSKUTable()"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ng-checked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"checkAttributeValue(pojo.text,p.optionName)"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&gt;{{p.optionName}}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2.7读取SKU数据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显示SKU商品列表，并自动读取价格、库存等数据加载到列表中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21715"/>
            <wp:effectExtent l="0" t="0" r="508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GoodsServiceImpl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findOne方法中加载SKU商品数据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//查询SKU商品列表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//查询条件：商品ID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在goodsController.js修改findOne方法的代码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findOne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goodsService.findOne(id).success(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//SKU列表规格列转换</w:t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(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i=0;i&lt;$scope.entity.itemList.length;i++ ){</w:t>
            </w:r>
          </w:p>
          <w:p>
            <w:pPr>
              <w:spacing w:beforeLines="0" w:afterLines="0"/>
              <w:ind w:left="2143" w:leftChars="935" w:hanging="180" w:hangingChars="1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$scope.entity.itemList[i].spec = </w:t>
            </w:r>
          </w:p>
          <w:p>
            <w:pPr>
              <w:spacing w:beforeLines="0" w:afterLines="0"/>
              <w:ind w:left="2142" w:leftChars="1020" w:firstLine="540" w:firstLineChars="30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JSON.parse( $scope.entity.itemList[i].spec);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2.8保存数据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pinyougou-sellergoods-interface 的 GoodsService.java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修改pinyougou-sellergoods-service的</w:t>
      </w:r>
      <w:r>
        <w:rPr>
          <w:rFonts w:hint="eastAsia"/>
        </w:rPr>
        <w:t>GoodsServiceImpl</w:t>
      </w:r>
      <w:r>
        <w:rPr>
          <w:rFonts w:hint="eastAsia"/>
          <w:lang w:val="en-US" w:eastAsia="zh-CN"/>
        </w:rPr>
        <w:t xml:space="preserve"> ,将SKU列表插入的代码提取出来，封装到私有方法中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插入SKU列表数据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saveItemList(Goods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.getGoods().getIsEnableSpec())){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.getItemList()){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.........中间代码略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在add方法中调用 此方法，修改如下：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saveItemList(goods);//插入商品SKU列表数据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怎么样，是不是比原来更加清爽了呢？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接下来，我们修改update方法，实现修改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//设置未申请状态:如果是经过修改的商品，需要重新设置状态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//保存商品扩展表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//删除原有的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com.pinyougou.pojo.TbItemExample.Criteria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.andGoodsIdEqualTo(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//添加新的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列表数据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saveItemList(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//插入商品SKU列表数据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修改pinyougou-manager-web工程的GoodsController.java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修改pinyougou-shop-web工程的GoodsController.java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修改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@param goods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 @return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@RequestMapping("/update")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public Result update(@RequestBody Goods goods){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//校验是否是当前商家的id</w:t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Goods goods2 = goodsService.findOne(goods.getGoods().getId());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//获取当前登录的商家ID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String sellerId = SecurityContextHolder.getContext().getAuthentication().getName();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B050"/>
                <w:sz w:val="18"/>
                <w:szCs w:val="18"/>
              </w:rPr>
              <w:t>//如果传递过来的商家ID并不是当前登录的用户的ID,则属于非法操作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if(!goods2.getGoods().getSellerId().equals(sellerId) ||  !goods.getGoods().getSellerId().equals(sellerId) 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return new Result(false, "操作非法");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goodsService.update(goods);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Result(true, "修改成功");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 catch (Exception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return new Result(false, "修改失败");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代码解释：出于安全考虑，在商户后台执行的商品修改，必须要校验提交的商品属于该商户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2.8.2前端代码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（1）修改goodsController.js ,新增保存的方法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save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//提取文本编辑器的值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serviceObject;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//服务层对象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($scope.entity.goods.id!=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//如果有ID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serviceObject=goodsService.update( $scope.entity 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//修改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serviceObject=goodsService.add( $scope.entity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//增加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editor.html(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（2）修改goods_edit.html 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&gt;&lt;/i&gt;保存&lt;/button&gt;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2.9页面跳转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（1）由商品列表页跳转到商品编辑页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修改goods.html表格行的修改按钮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"goods_edit.html</w:t>
            </w:r>
            <w:r>
              <w:rPr>
                <w:rFonts w:hint="eastAsia" w:ascii="Consolas" w:hAnsi="Consolas"/>
                <w:i/>
                <w:color w:val="2A00FF"/>
                <w:sz w:val="18"/>
                <w:szCs w:val="18"/>
                <w:highlight w:val="white"/>
                <w:lang w:val="en-US" w:eastAsia="zh-CN"/>
              </w:rPr>
              <w:t>#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?id={{entity.id}}"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由商品编辑页跳转到商品列表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修改goods_edit.html 的返回列表按钮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"goods.html"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返回列表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（3）保存成功后返回列表页面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location.href="goods.html";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//跳转到商品列表页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3.运营商后台-商品管理【商品审核】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3.1待审核商品列表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需求：参照商家后台商品列表。代码：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修改pinyougou-manager-web的goodsController.js，注入</w:t>
      </w:r>
      <w:r>
        <w:rPr>
          <w:rFonts w:hint="eastAsia"/>
        </w:rPr>
        <w:t>itemCatService</w:t>
      </w:r>
      <w:r>
        <w:rPr>
          <w:rFonts w:hint="eastAsia"/>
          <w:lang w:eastAsia="zh-CN"/>
        </w:rPr>
        <w:t>，添加代码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$scope.status=[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'未审核'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'已审核'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'审核未通过'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'关闭'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//查询商品分类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$scope.findItemCatList=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.findAll().success(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i=0;i&lt;response.length;i++){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$scope.itemCatList[response[i].id ]=response[i].name;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修改goods.html ,引入js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分页组件开始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分页组件结束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指令，完成初始调用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"searchEntity={auditStatus:'0'};findItemCatList()"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{{entity.goodsName}}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{{status[entity.auditStatus]}}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分页控件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3.2商品详情展示(学员实现)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需求：点击列表右侧的“详情”按钮，弹出窗口显示商品信息。代码略。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3.3商品审核与驳回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需求：商品审核的状态值为1，驳回的状态值为2 。用户在列表中选中ID后，点击审核或驳回，修改商品状态，并刷新列表。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3.3.1后端代码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在pinyougou-sellergoods-interface的GoodsService.java新增方法定义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批量修改状态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 []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在pinyougou-sellergoods-service的GoodsServiceImpl.java实现该方法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.setAuditStatus(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在pinyougou-shop-web的GoodsController.java新增方法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更新状态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status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"/updateStatus"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updateStatus(Long[]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（1）修改pinyougou-manager-web的goodsService.js  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(ids,status){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'../goods/updateStatus.do?ids='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"&amp;status="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+status);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（2）修改pinyougou-manager-web的goodsController.js  ，增加方法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//更改状态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$scope.updateStatus=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(status){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goodsService.updateStatus($scope.selectIds,status).success(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$scope.reloadList();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//刷新列表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$scope.selectIds=[];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//清空ID集合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（3）修改pinyougou-manager-web的goods.html 页面，为复选框绑定事件指令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修改页面上的审核通过和驳回按钮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"审核通过"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"updateStatus('1')"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fa-check"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审核通过&lt;/button&gt;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&lt;button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"驳回"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"updateStatus('2')"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"fa fa-ban"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&gt;&lt;/i&gt; 驳回&lt;/button&gt;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4.运营商后台-商品管理【商品删除】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我们为商品管理提供商品删除功能，用户选中部分商品，点击删除按钮即可实现商品删除。注意，这里的删除并非是物理删除，而是修改tb_goods表的is_delete字段为1 ，我们可以称之为“逻辑删除”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4.2逻辑删除的实现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修改pinyougou-sellergoods-service工程的GoodsServiceImpl.java的</w:t>
      </w:r>
      <w:r>
        <w:rPr>
          <w:rFonts w:hint="eastAsia"/>
        </w:rPr>
        <w:t>delete</w:t>
      </w:r>
      <w:r>
        <w:rPr>
          <w:rFonts w:hint="eastAsia"/>
          <w:lang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批量删除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.setIsDelete(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修改pinyougou-manager-web的goods.html上的删除按钮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4.3排除已删除记录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修改pinyougou-sellergoods-service工程GoodsServiceImpl.java的</w:t>
      </w:r>
      <w:r>
        <w:rPr>
          <w:rFonts w:hint="eastAsia"/>
        </w:rPr>
        <w:t>findPage</w:t>
      </w:r>
      <w:r>
        <w:rPr>
          <w:rFonts w:hint="eastAsia"/>
          <w:lang w:eastAsia="zh-CN"/>
        </w:rPr>
        <w:t>方法，添加以下代码：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/>
                <w:color w:val="000000"/>
                <w:sz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.andIsDeleteIsNull();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//非删除状态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5.商家后台-【商品上下架】（学员实现）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5.2实现思路提示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其实商品的上下架就是对上下架状态的修改。字段为tb_goods表的is_marketable字段。1表示上架、0表示下架。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6.注解式事务配置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6.1事务异常测试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我们修改pinyougou-sellergoods-service工程GoodsServiceImpl.java的add方法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add(Goods goods)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goods.getGoods().setAuditStatus("0");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goodsMapper.insert(goods.getGoods());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//插入商品表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x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=1/0;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goods.getGoodsDesc().setGoodsId(goods.getGoods().getId());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goodsDescMapper.insert(goods.getGoodsDesc());//插入商品扩展数据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saveItemList(goods);//插入商品SKU列表数据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在插入商品表后，人为制造一个异常。我们运行程序，新增商品数据，观察运行结果。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通过观察，我们发现，程序发生异常 ，商品表仍然会存储记录，这是不符合我们要求的。这是因为我们目前的系统还没有配置事务。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6.2注解式事务解决方案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在pinyougou-sellergoods-service工程的spring目录下创建applicationContext-tx.xml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 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 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开启事务控制的注解支持 --&gt;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tx:annotation-driven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6.2.2在方法上添加注解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服务实现层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@Transactional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GoodsServiceImpl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GoodsService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经过测试，我们发现，系统发生异常，商品表不会新增记录，事务配置成功。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删除掉测试代码int x=1/0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我们需要将所有涉及多表操作的服务类添加事务注解，例如</w:t>
      </w:r>
      <w:r>
        <w:rPr>
          <w:rFonts w:hint="eastAsia"/>
        </w:rPr>
        <w:t>SpecificationServiceImpl</w:t>
      </w:r>
      <w:r>
        <w:rPr>
          <w:rFonts w:hint="eastAsia"/>
          <w:lang w:eastAsia="zh-CN"/>
        </w:rPr>
        <w:t>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4" name="图片 4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5" w:name="_GoBack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E4367"/>
    <w:multiLevelType w:val="singleLevel"/>
    <w:tmpl w:val="598E436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8E5593"/>
    <w:multiLevelType w:val="singleLevel"/>
    <w:tmpl w:val="598E55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8F3245"/>
    <w:multiLevelType w:val="singleLevel"/>
    <w:tmpl w:val="598F324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C64492"/>
    <w:multiLevelType w:val="singleLevel"/>
    <w:tmpl w:val="59C644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64957"/>
    <w:multiLevelType w:val="singleLevel"/>
    <w:tmpl w:val="59C649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8522E"/>
    <w:rsid w:val="001A12B7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D745A"/>
    <w:rsid w:val="00E0161E"/>
    <w:rsid w:val="00E0454B"/>
    <w:rsid w:val="00E651FF"/>
    <w:rsid w:val="00E926C9"/>
    <w:rsid w:val="00EA6E88"/>
    <w:rsid w:val="00EB4826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B16A40"/>
    <w:rsid w:val="01CA1F40"/>
    <w:rsid w:val="01CA32A4"/>
    <w:rsid w:val="01CC0C23"/>
    <w:rsid w:val="01D80188"/>
    <w:rsid w:val="01E270D3"/>
    <w:rsid w:val="01EE79B9"/>
    <w:rsid w:val="01FD0551"/>
    <w:rsid w:val="020041D5"/>
    <w:rsid w:val="021441A4"/>
    <w:rsid w:val="023100D7"/>
    <w:rsid w:val="024B6F89"/>
    <w:rsid w:val="02504584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86258"/>
    <w:rsid w:val="0337693A"/>
    <w:rsid w:val="03431048"/>
    <w:rsid w:val="03462B77"/>
    <w:rsid w:val="03485289"/>
    <w:rsid w:val="034B40BA"/>
    <w:rsid w:val="034C526D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F60529"/>
    <w:rsid w:val="03FC3D0A"/>
    <w:rsid w:val="041F3510"/>
    <w:rsid w:val="042D1C60"/>
    <w:rsid w:val="04303BDB"/>
    <w:rsid w:val="043D41DA"/>
    <w:rsid w:val="046C6C15"/>
    <w:rsid w:val="046F6344"/>
    <w:rsid w:val="04722483"/>
    <w:rsid w:val="049342D6"/>
    <w:rsid w:val="04993756"/>
    <w:rsid w:val="049D7F6E"/>
    <w:rsid w:val="04AC63F8"/>
    <w:rsid w:val="04C03745"/>
    <w:rsid w:val="04C84B9D"/>
    <w:rsid w:val="04CF7732"/>
    <w:rsid w:val="04D21858"/>
    <w:rsid w:val="04D85C74"/>
    <w:rsid w:val="04EB4E25"/>
    <w:rsid w:val="04FA2FAB"/>
    <w:rsid w:val="04FC241E"/>
    <w:rsid w:val="05023F6F"/>
    <w:rsid w:val="05405CA9"/>
    <w:rsid w:val="054D69A7"/>
    <w:rsid w:val="0560192A"/>
    <w:rsid w:val="056043BB"/>
    <w:rsid w:val="056A4048"/>
    <w:rsid w:val="05752B78"/>
    <w:rsid w:val="05EB3AC1"/>
    <w:rsid w:val="06056D43"/>
    <w:rsid w:val="0639277B"/>
    <w:rsid w:val="064D2D9A"/>
    <w:rsid w:val="06577132"/>
    <w:rsid w:val="06696DE8"/>
    <w:rsid w:val="066C1BC8"/>
    <w:rsid w:val="068243EE"/>
    <w:rsid w:val="068B3A9D"/>
    <w:rsid w:val="069E5147"/>
    <w:rsid w:val="06B93358"/>
    <w:rsid w:val="06C11480"/>
    <w:rsid w:val="06DB44BC"/>
    <w:rsid w:val="07374D2C"/>
    <w:rsid w:val="0747115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F2507"/>
    <w:rsid w:val="08DF7E6E"/>
    <w:rsid w:val="08E109A4"/>
    <w:rsid w:val="08E96DFD"/>
    <w:rsid w:val="08F87172"/>
    <w:rsid w:val="090E72E7"/>
    <w:rsid w:val="09150BC0"/>
    <w:rsid w:val="09344F1C"/>
    <w:rsid w:val="09442C22"/>
    <w:rsid w:val="095A6208"/>
    <w:rsid w:val="095C000D"/>
    <w:rsid w:val="0968048B"/>
    <w:rsid w:val="096A1135"/>
    <w:rsid w:val="096E57E9"/>
    <w:rsid w:val="097A2C87"/>
    <w:rsid w:val="098D46F7"/>
    <w:rsid w:val="09A435AB"/>
    <w:rsid w:val="09B134EE"/>
    <w:rsid w:val="09B9304F"/>
    <w:rsid w:val="09BC3DEC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76191"/>
    <w:rsid w:val="0BD26CFF"/>
    <w:rsid w:val="0BE039E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74ABA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E539B"/>
    <w:rsid w:val="0E8C0EA8"/>
    <w:rsid w:val="0E8D4784"/>
    <w:rsid w:val="0EB2003B"/>
    <w:rsid w:val="0EB50E15"/>
    <w:rsid w:val="0EC84432"/>
    <w:rsid w:val="0ECB6F0D"/>
    <w:rsid w:val="0EDD705D"/>
    <w:rsid w:val="0EDF3839"/>
    <w:rsid w:val="0EEE2193"/>
    <w:rsid w:val="0F0D7EC4"/>
    <w:rsid w:val="0F1A7AC2"/>
    <w:rsid w:val="0F390651"/>
    <w:rsid w:val="0F6F5F83"/>
    <w:rsid w:val="0F8D2ECB"/>
    <w:rsid w:val="0FCA206B"/>
    <w:rsid w:val="0FD87AE1"/>
    <w:rsid w:val="1019221F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224AB"/>
    <w:rsid w:val="11257007"/>
    <w:rsid w:val="11284EBD"/>
    <w:rsid w:val="1143768A"/>
    <w:rsid w:val="11644B9F"/>
    <w:rsid w:val="1166289A"/>
    <w:rsid w:val="116A014B"/>
    <w:rsid w:val="117D20B4"/>
    <w:rsid w:val="117F1C6C"/>
    <w:rsid w:val="11A00946"/>
    <w:rsid w:val="11D51026"/>
    <w:rsid w:val="1218344A"/>
    <w:rsid w:val="1220264E"/>
    <w:rsid w:val="122C2492"/>
    <w:rsid w:val="123732B8"/>
    <w:rsid w:val="123B634C"/>
    <w:rsid w:val="1257272B"/>
    <w:rsid w:val="125933C4"/>
    <w:rsid w:val="125E4185"/>
    <w:rsid w:val="12654437"/>
    <w:rsid w:val="126862C6"/>
    <w:rsid w:val="126E0BEC"/>
    <w:rsid w:val="127F76FB"/>
    <w:rsid w:val="129F0287"/>
    <w:rsid w:val="12EE1124"/>
    <w:rsid w:val="12F6579A"/>
    <w:rsid w:val="1319528C"/>
    <w:rsid w:val="133B13BC"/>
    <w:rsid w:val="134B6F70"/>
    <w:rsid w:val="135403F7"/>
    <w:rsid w:val="135D0B0D"/>
    <w:rsid w:val="135E171D"/>
    <w:rsid w:val="135F6976"/>
    <w:rsid w:val="135F7FDA"/>
    <w:rsid w:val="136D09F3"/>
    <w:rsid w:val="139D242E"/>
    <w:rsid w:val="139E01B8"/>
    <w:rsid w:val="13C107E0"/>
    <w:rsid w:val="13D071AC"/>
    <w:rsid w:val="13D62FE6"/>
    <w:rsid w:val="14027BAF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B107B"/>
    <w:rsid w:val="14BD102A"/>
    <w:rsid w:val="14C85B7B"/>
    <w:rsid w:val="14CC7A2B"/>
    <w:rsid w:val="14D201B0"/>
    <w:rsid w:val="14E25955"/>
    <w:rsid w:val="14EC07CA"/>
    <w:rsid w:val="14EE517F"/>
    <w:rsid w:val="15035CCD"/>
    <w:rsid w:val="15046E6C"/>
    <w:rsid w:val="151E1FFE"/>
    <w:rsid w:val="152248DF"/>
    <w:rsid w:val="154F4403"/>
    <w:rsid w:val="158562B1"/>
    <w:rsid w:val="15902A16"/>
    <w:rsid w:val="15931631"/>
    <w:rsid w:val="15940AF5"/>
    <w:rsid w:val="159E7B0F"/>
    <w:rsid w:val="15D44F69"/>
    <w:rsid w:val="15EF5979"/>
    <w:rsid w:val="16080C60"/>
    <w:rsid w:val="16323484"/>
    <w:rsid w:val="16325D1E"/>
    <w:rsid w:val="163D191F"/>
    <w:rsid w:val="164C76C3"/>
    <w:rsid w:val="16753D80"/>
    <w:rsid w:val="169A4704"/>
    <w:rsid w:val="16B620DE"/>
    <w:rsid w:val="16B77657"/>
    <w:rsid w:val="16CB3344"/>
    <w:rsid w:val="16D139CF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747B8"/>
    <w:rsid w:val="17E97376"/>
    <w:rsid w:val="180E2033"/>
    <w:rsid w:val="18110C56"/>
    <w:rsid w:val="18134BA0"/>
    <w:rsid w:val="182D07E5"/>
    <w:rsid w:val="18484577"/>
    <w:rsid w:val="185B2E95"/>
    <w:rsid w:val="185F4A9E"/>
    <w:rsid w:val="18901A61"/>
    <w:rsid w:val="189A02CC"/>
    <w:rsid w:val="189F7457"/>
    <w:rsid w:val="18C37C3A"/>
    <w:rsid w:val="18CB3868"/>
    <w:rsid w:val="18DB2972"/>
    <w:rsid w:val="18F54F12"/>
    <w:rsid w:val="19005ED4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F227D2"/>
    <w:rsid w:val="1A09126D"/>
    <w:rsid w:val="1A1B0185"/>
    <w:rsid w:val="1A2B4800"/>
    <w:rsid w:val="1A4016EF"/>
    <w:rsid w:val="1A4863FD"/>
    <w:rsid w:val="1A4F5B98"/>
    <w:rsid w:val="1A6B2F8E"/>
    <w:rsid w:val="1A6E6CC8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384F74"/>
    <w:rsid w:val="1D3A64EE"/>
    <w:rsid w:val="1D567F34"/>
    <w:rsid w:val="1D7A38AD"/>
    <w:rsid w:val="1D7D36AD"/>
    <w:rsid w:val="1D9B11ED"/>
    <w:rsid w:val="1DA874B1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77A04"/>
    <w:rsid w:val="1F8F0A43"/>
    <w:rsid w:val="1FAC5397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2233F"/>
    <w:rsid w:val="21034AC9"/>
    <w:rsid w:val="210578C0"/>
    <w:rsid w:val="213B11C7"/>
    <w:rsid w:val="215F0E79"/>
    <w:rsid w:val="21901430"/>
    <w:rsid w:val="21907364"/>
    <w:rsid w:val="219604CD"/>
    <w:rsid w:val="219A0091"/>
    <w:rsid w:val="21A63705"/>
    <w:rsid w:val="21AC60BE"/>
    <w:rsid w:val="21B358DC"/>
    <w:rsid w:val="21BB17EF"/>
    <w:rsid w:val="21FD1E03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27DAC"/>
    <w:rsid w:val="229932BA"/>
    <w:rsid w:val="22A54A65"/>
    <w:rsid w:val="22A97FD0"/>
    <w:rsid w:val="22B36124"/>
    <w:rsid w:val="22C03D87"/>
    <w:rsid w:val="22C51FAD"/>
    <w:rsid w:val="22E80F92"/>
    <w:rsid w:val="22ED5A19"/>
    <w:rsid w:val="22F07CF0"/>
    <w:rsid w:val="22F75DB7"/>
    <w:rsid w:val="23050689"/>
    <w:rsid w:val="23063448"/>
    <w:rsid w:val="230A5CA1"/>
    <w:rsid w:val="231358A6"/>
    <w:rsid w:val="23476F9D"/>
    <w:rsid w:val="234A7A04"/>
    <w:rsid w:val="23537DCA"/>
    <w:rsid w:val="23566248"/>
    <w:rsid w:val="23593D4A"/>
    <w:rsid w:val="237042AC"/>
    <w:rsid w:val="239127BB"/>
    <w:rsid w:val="239D3A22"/>
    <w:rsid w:val="239E329D"/>
    <w:rsid w:val="23B7730E"/>
    <w:rsid w:val="23C23E41"/>
    <w:rsid w:val="23DC2343"/>
    <w:rsid w:val="23DF3582"/>
    <w:rsid w:val="23FF4F83"/>
    <w:rsid w:val="24197F0D"/>
    <w:rsid w:val="24211F26"/>
    <w:rsid w:val="244E68FD"/>
    <w:rsid w:val="24753EAC"/>
    <w:rsid w:val="248C2BFC"/>
    <w:rsid w:val="24970DAC"/>
    <w:rsid w:val="249865AD"/>
    <w:rsid w:val="24C247E9"/>
    <w:rsid w:val="24C5054A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23DE1"/>
    <w:rsid w:val="258E2BD9"/>
    <w:rsid w:val="25954250"/>
    <w:rsid w:val="259F1CD6"/>
    <w:rsid w:val="25A00E92"/>
    <w:rsid w:val="25B423B8"/>
    <w:rsid w:val="25D11AE3"/>
    <w:rsid w:val="25D33985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F82EFD"/>
    <w:rsid w:val="26FB4257"/>
    <w:rsid w:val="270150C1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721243"/>
    <w:rsid w:val="28857AA5"/>
    <w:rsid w:val="28A2134E"/>
    <w:rsid w:val="28C219ED"/>
    <w:rsid w:val="28DD746D"/>
    <w:rsid w:val="28E11298"/>
    <w:rsid w:val="28ED6EAF"/>
    <w:rsid w:val="28F141E3"/>
    <w:rsid w:val="28F97CDC"/>
    <w:rsid w:val="29000E66"/>
    <w:rsid w:val="29103740"/>
    <w:rsid w:val="291819FB"/>
    <w:rsid w:val="293E0C61"/>
    <w:rsid w:val="29424F29"/>
    <w:rsid w:val="29425349"/>
    <w:rsid w:val="295177E4"/>
    <w:rsid w:val="29520812"/>
    <w:rsid w:val="295230C2"/>
    <w:rsid w:val="2989509D"/>
    <w:rsid w:val="29A47D92"/>
    <w:rsid w:val="29AF3A27"/>
    <w:rsid w:val="29B04B47"/>
    <w:rsid w:val="29C00707"/>
    <w:rsid w:val="29C53564"/>
    <w:rsid w:val="29C756EA"/>
    <w:rsid w:val="29C914DE"/>
    <w:rsid w:val="29E717F7"/>
    <w:rsid w:val="29F529D1"/>
    <w:rsid w:val="2A022C00"/>
    <w:rsid w:val="2A182E99"/>
    <w:rsid w:val="2A200F02"/>
    <w:rsid w:val="2A2C6815"/>
    <w:rsid w:val="2A4860B1"/>
    <w:rsid w:val="2A4A429F"/>
    <w:rsid w:val="2A536A42"/>
    <w:rsid w:val="2A6946E3"/>
    <w:rsid w:val="2A6E0EA8"/>
    <w:rsid w:val="2A70305B"/>
    <w:rsid w:val="2A7032A0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BFC78F3"/>
    <w:rsid w:val="2BFD1BF6"/>
    <w:rsid w:val="2C190290"/>
    <w:rsid w:val="2C2D0F83"/>
    <w:rsid w:val="2C342DFC"/>
    <w:rsid w:val="2C753F6B"/>
    <w:rsid w:val="2C796053"/>
    <w:rsid w:val="2C7E6E2E"/>
    <w:rsid w:val="2C923306"/>
    <w:rsid w:val="2C995BD1"/>
    <w:rsid w:val="2CB61AE3"/>
    <w:rsid w:val="2CB637C2"/>
    <w:rsid w:val="2CBA3B07"/>
    <w:rsid w:val="2CD60309"/>
    <w:rsid w:val="2CFF78C1"/>
    <w:rsid w:val="2D1B1E2E"/>
    <w:rsid w:val="2D256FFF"/>
    <w:rsid w:val="2D276E48"/>
    <w:rsid w:val="2D2A223D"/>
    <w:rsid w:val="2D2B0B59"/>
    <w:rsid w:val="2D2B2B7A"/>
    <w:rsid w:val="2D800060"/>
    <w:rsid w:val="2D875FC8"/>
    <w:rsid w:val="2D960D18"/>
    <w:rsid w:val="2DAA342D"/>
    <w:rsid w:val="2DAB70C1"/>
    <w:rsid w:val="2DAC443E"/>
    <w:rsid w:val="2DBD3F63"/>
    <w:rsid w:val="2DC47C48"/>
    <w:rsid w:val="2DCC4C23"/>
    <w:rsid w:val="2DF32765"/>
    <w:rsid w:val="2DF613B8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BC3EC3"/>
    <w:rsid w:val="2EC81A02"/>
    <w:rsid w:val="2ECD4DE4"/>
    <w:rsid w:val="2ED63C79"/>
    <w:rsid w:val="2ED87438"/>
    <w:rsid w:val="2EFE64B1"/>
    <w:rsid w:val="2F173125"/>
    <w:rsid w:val="2F281077"/>
    <w:rsid w:val="2F283B36"/>
    <w:rsid w:val="2F49069A"/>
    <w:rsid w:val="2F6B544F"/>
    <w:rsid w:val="2F7D701E"/>
    <w:rsid w:val="2F851F0F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84233A"/>
    <w:rsid w:val="319B22F8"/>
    <w:rsid w:val="319D720A"/>
    <w:rsid w:val="31A14D33"/>
    <w:rsid w:val="31A4693F"/>
    <w:rsid w:val="31BA2D82"/>
    <w:rsid w:val="31BD60DC"/>
    <w:rsid w:val="31C16E90"/>
    <w:rsid w:val="31C50717"/>
    <w:rsid w:val="31C95634"/>
    <w:rsid w:val="31D74AA5"/>
    <w:rsid w:val="31E246BF"/>
    <w:rsid w:val="31EE7092"/>
    <w:rsid w:val="32051233"/>
    <w:rsid w:val="32072600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E13677"/>
    <w:rsid w:val="32F65D72"/>
    <w:rsid w:val="32F903EE"/>
    <w:rsid w:val="32F91C1C"/>
    <w:rsid w:val="32FA049F"/>
    <w:rsid w:val="330576AC"/>
    <w:rsid w:val="330F6E3C"/>
    <w:rsid w:val="33110063"/>
    <w:rsid w:val="33165F2B"/>
    <w:rsid w:val="33187832"/>
    <w:rsid w:val="332F6F63"/>
    <w:rsid w:val="333D5F13"/>
    <w:rsid w:val="3364467E"/>
    <w:rsid w:val="3365758F"/>
    <w:rsid w:val="336853DC"/>
    <w:rsid w:val="33AC0409"/>
    <w:rsid w:val="33CB3B16"/>
    <w:rsid w:val="33EF383A"/>
    <w:rsid w:val="340258F0"/>
    <w:rsid w:val="34073EDB"/>
    <w:rsid w:val="341841DE"/>
    <w:rsid w:val="34204DD8"/>
    <w:rsid w:val="342438C6"/>
    <w:rsid w:val="343521A4"/>
    <w:rsid w:val="343A7A64"/>
    <w:rsid w:val="343B0738"/>
    <w:rsid w:val="344962EF"/>
    <w:rsid w:val="344E5FF7"/>
    <w:rsid w:val="344E63B2"/>
    <w:rsid w:val="348258FC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B4139A"/>
    <w:rsid w:val="35FB7787"/>
    <w:rsid w:val="36001BEE"/>
    <w:rsid w:val="36061E4B"/>
    <w:rsid w:val="364A6506"/>
    <w:rsid w:val="365D5FF4"/>
    <w:rsid w:val="367F06CD"/>
    <w:rsid w:val="36930D53"/>
    <w:rsid w:val="36B35D0B"/>
    <w:rsid w:val="36DB0811"/>
    <w:rsid w:val="37004C1A"/>
    <w:rsid w:val="370D0F69"/>
    <w:rsid w:val="37262D99"/>
    <w:rsid w:val="374C56CA"/>
    <w:rsid w:val="374F77DC"/>
    <w:rsid w:val="37511887"/>
    <w:rsid w:val="375B2675"/>
    <w:rsid w:val="37635A15"/>
    <w:rsid w:val="3765520F"/>
    <w:rsid w:val="37692E3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E31572"/>
    <w:rsid w:val="39E93973"/>
    <w:rsid w:val="39F16687"/>
    <w:rsid w:val="39FE671C"/>
    <w:rsid w:val="3A0506DB"/>
    <w:rsid w:val="3A055007"/>
    <w:rsid w:val="3A0725FB"/>
    <w:rsid w:val="3A0A41F9"/>
    <w:rsid w:val="3A1811CA"/>
    <w:rsid w:val="3A2546AE"/>
    <w:rsid w:val="3A30708B"/>
    <w:rsid w:val="3A4A20D4"/>
    <w:rsid w:val="3A5330AF"/>
    <w:rsid w:val="3A6625F3"/>
    <w:rsid w:val="3A951F6E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1B2DDA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116B67"/>
    <w:rsid w:val="3C302A5B"/>
    <w:rsid w:val="3C5560A3"/>
    <w:rsid w:val="3C582462"/>
    <w:rsid w:val="3C6C358B"/>
    <w:rsid w:val="3C7715C5"/>
    <w:rsid w:val="3C802BF2"/>
    <w:rsid w:val="3CB84B35"/>
    <w:rsid w:val="3CD83F90"/>
    <w:rsid w:val="3D0B75EC"/>
    <w:rsid w:val="3D0E4D44"/>
    <w:rsid w:val="3D1121FD"/>
    <w:rsid w:val="3D2165A2"/>
    <w:rsid w:val="3D521D9F"/>
    <w:rsid w:val="3D533A43"/>
    <w:rsid w:val="3D5815F8"/>
    <w:rsid w:val="3D5C2E82"/>
    <w:rsid w:val="3D6E2C65"/>
    <w:rsid w:val="3D757D21"/>
    <w:rsid w:val="3D830326"/>
    <w:rsid w:val="3D860A62"/>
    <w:rsid w:val="3D9C0B95"/>
    <w:rsid w:val="3DA03ADB"/>
    <w:rsid w:val="3DA80F4B"/>
    <w:rsid w:val="3DAA285C"/>
    <w:rsid w:val="3DB62307"/>
    <w:rsid w:val="3DE80B66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E03460"/>
    <w:rsid w:val="410A3DFC"/>
    <w:rsid w:val="4135646A"/>
    <w:rsid w:val="4141735E"/>
    <w:rsid w:val="41432B7B"/>
    <w:rsid w:val="4160628F"/>
    <w:rsid w:val="41697B8A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C45B5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F2AB5"/>
    <w:rsid w:val="43593065"/>
    <w:rsid w:val="4364290A"/>
    <w:rsid w:val="43665A0F"/>
    <w:rsid w:val="43742F6A"/>
    <w:rsid w:val="438A757E"/>
    <w:rsid w:val="43A82801"/>
    <w:rsid w:val="43A82A15"/>
    <w:rsid w:val="43B214C8"/>
    <w:rsid w:val="43B653C4"/>
    <w:rsid w:val="43BA2619"/>
    <w:rsid w:val="43DD5384"/>
    <w:rsid w:val="44220926"/>
    <w:rsid w:val="44264567"/>
    <w:rsid w:val="443D4443"/>
    <w:rsid w:val="4441288E"/>
    <w:rsid w:val="446C0054"/>
    <w:rsid w:val="44707490"/>
    <w:rsid w:val="448710EC"/>
    <w:rsid w:val="44962C96"/>
    <w:rsid w:val="44B36A4E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136DB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4902EE"/>
    <w:rsid w:val="476B3452"/>
    <w:rsid w:val="47721AC0"/>
    <w:rsid w:val="477B53E2"/>
    <w:rsid w:val="478016B3"/>
    <w:rsid w:val="47871876"/>
    <w:rsid w:val="47920DB7"/>
    <w:rsid w:val="47D3028A"/>
    <w:rsid w:val="47D35D02"/>
    <w:rsid w:val="47DE00E1"/>
    <w:rsid w:val="47EA3390"/>
    <w:rsid w:val="4808767F"/>
    <w:rsid w:val="48117E23"/>
    <w:rsid w:val="481921EF"/>
    <w:rsid w:val="481F57C7"/>
    <w:rsid w:val="48236315"/>
    <w:rsid w:val="482902C5"/>
    <w:rsid w:val="482C4519"/>
    <w:rsid w:val="485F38AD"/>
    <w:rsid w:val="48705CC5"/>
    <w:rsid w:val="488E01E5"/>
    <w:rsid w:val="48935A0A"/>
    <w:rsid w:val="48BD3867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32620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2653"/>
    <w:rsid w:val="4C7639BE"/>
    <w:rsid w:val="4C8E63EA"/>
    <w:rsid w:val="4CA42117"/>
    <w:rsid w:val="4CA555F3"/>
    <w:rsid w:val="4CA93AC1"/>
    <w:rsid w:val="4CB00A4E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505F89"/>
    <w:rsid w:val="4D524C11"/>
    <w:rsid w:val="4D647483"/>
    <w:rsid w:val="4D8320A8"/>
    <w:rsid w:val="4D8641B0"/>
    <w:rsid w:val="4DA82A21"/>
    <w:rsid w:val="4DAE7193"/>
    <w:rsid w:val="4DB233CA"/>
    <w:rsid w:val="4DC45FD6"/>
    <w:rsid w:val="4DC6633D"/>
    <w:rsid w:val="4DD74D96"/>
    <w:rsid w:val="4DE4393A"/>
    <w:rsid w:val="4DEB1478"/>
    <w:rsid w:val="4E113719"/>
    <w:rsid w:val="4E2B597D"/>
    <w:rsid w:val="4E3D4652"/>
    <w:rsid w:val="4E4A54C4"/>
    <w:rsid w:val="4E55206A"/>
    <w:rsid w:val="4E604C5F"/>
    <w:rsid w:val="4E7109D5"/>
    <w:rsid w:val="4E732D2D"/>
    <w:rsid w:val="4EA92FEE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5B323A"/>
    <w:rsid w:val="4F711713"/>
    <w:rsid w:val="4FC73F78"/>
    <w:rsid w:val="4FCF0C16"/>
    <w:rsid w:val="4FEC464E"/>
    <w:rsid w:val="504144CC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7D11E5"/>
    <w:rsid w:val="518C021E"/>
    <w:rsid w:val="518E7566"/>
    <w:rsid w:val="51A06209"/>
    <w:rsid w:val="51A47D64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655866"/>
    <w:rsid w:val="527E5A86"/>
    <w:rsid w:val="528F7C39"/>
    <w:rsid w:val="529A5160"/>
    <w:rsid w:val="52D603B0"/>
    <w:rsid w:val="52E330D7"/>
    <w:rsid w:val="52F7515D"/>
    <w:rsid w:val="52FF564A"/>
    <w:rsid w:val="5329338E"/>
    <w:rsid w:val="53386A5A"/>
    <w:rsid w:val="53465290"/>
    <w:rsid w:val="534C54F8"/>
    <w:rsid w:val="53574134"/>
    <w:rsid w:val="53B31FB0"/>
    <w:rsid w:val="53F65B44"/>
    <w:rsid w:val="53FE3AFE"/>
    <w:rsid w:val="540C7775"/>
    <w:rsid w:val="54365DE4"/>
    <w:rsid w:val="544A0455"/>
    <w:rsid w:val="545D7552"/>
    <w:rsid w:val="547179B0"/>
    <w:rsid w:val="548410DB"/>
    <w:rsid w:val="54935FE9"/>
    <w:rsid w:val="54A95439"/>
    <w:rsid w:val="54B4618E"/>
    <w:rsid w:val="54B95C36"/>
    <w:rsid w:val="54C36101"/>
    <w:rsid w:val="54CE7BB2"/>
    <w:rsid w:val="54CF5BE9"/>
    <w:rsid w:val="54D761CE"/>
    <w:rsid w:val="54F06319"/>
    <w:rsid w:val="551F69AD"/>
    <w:rsid w:val="5538599D"/>
    <w:rsid w:val="555A64D6"/>
    <w:rsid w:val="55604E3F"/>
    <w:rsid w:val="55676D0A"/>
    <w:rsid w:val="55777EE8"/>
    <w:rsid w:val="557D3DC6"/>
    <w:rsid w:val="55864BAC"/>
    <w:rsid w:val="55A41E5C"/>
    <w:rsid w:val="55CA4CD5"/>
    <w:rsid w:val="55E771D4"/>
    <w:rsid w:val="55EA187C"/>
    <w:rsid w:val="55EE6D26"/>
    <w:rsid w:val="55F026E1"/>
    <w:rsid w:val="55F65682"/>
    <w:rsid w:val="56125617"/>
    <w:rsid w:val="56207EDE"/>
    <w:rsid w:val="56211BB8"/>
    <w:rsid w:val="5635532E"/>
    <w:rsid w:val="563A7520"/>
    <w:rsid w:val="563C5A53"/>
    <w:rsid w:val="566C7075"/>
    <w:rsid w:val="567F3930"/>
    <w:rsid w:val="569C28D9"/>
    <w:rsid w:val="569E1CA7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CB00BA"/>
    <w:rsid w:val="57E13B23"/>
    <w:rsid w:val="57E803F5"/>
    <w:rsid w:val="57FF7E44"/>
    <w:rsid w:val="581D58D2"/>
    <w:rsid w:val="581D7870"/>
    <w:rsid w:val="58410447"/>
    <w:rsid w:val="5848213E"/>
    <w:rsid w:val="58585CA5"/>
    <w:rsid w:val="585B092C"/>
    <w:rsid w:val="585B10B9"/>
    <w:rsid w:val="585B2360"/>
    <w:rsid w:val="58791F38"/>
    <w:rsid w:val="58842497"/>
    <w:rsid w:val="5889658F"/>
    <w:rsid w:val="588B228E"/>
    <w:rsid w:val="588C1B35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7D188C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F3C0F"/>
    <w:rsid w:val="5B98135F"/>
    <w:rsid w:val="5BAE38DE"/>
    <w:rsid w:val="5BDF61B4"/>
    <w:rsid w:val="5BE87DE5"/>
    <w:rsid w:val="5BED3E7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050C35"/>
    <w:rsid w:val="5D124BEB"/>
    <w:rsid w:val="5D192D21"/>
    <w:rsid w:val="5D2027C1"/>
    <w:rsid w:val="5D225CD1"/>
    <w:rsid w:val="5D3354F7"/>
    <w:rsid w:val="5D42417E"/>
    <w:rsid w:val="5D464657"/>
    <w:rsid w:val="5D5054BD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62827"/>
    <w:rsid w:val="5E294791"/>
    <w:rsid w:val="5E451EDA"/>
    <w:rsid w:val="5E4F368A"/>
    <w:rsid w:val="5E5C07E5"/>
    <w:rsid w:val="5E715A73"/>
    <w:rsid w:val="5E943CE8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7468A0"/>
    <w:rsid w:val="5F8056F5"/>
    <w:rsid w:val="5F99736A"/>
    <w:rsid w:val="5FFA5AF0"/>
    <w:rsid w:val="60025B37"/>
    <w:rsid w:val="60403079"/>
    <w:rsid w:val="605E7727"/>
    <w:rsid w:val="60633AE9"/>
    <w:rsid w:val="60786E50"/>
    <w:rsid w:val="609324B7"/>
    <w:rsid w:val="609A0BE6"/>
    <w:rsid w:val="60AE30BC"/>
    <w:rsid w:val="60C2149A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1EF03F8"/>
    <w:rsid w:val="62020FB7"/>
    <w:rsid w:val="620C2630"/>
    <w:rsid w:val="621E10E4"/>
    <w:rsid w:val="62251674"/>
    <w:rsid w:val="62307442"/>
    <w:rsid w:val="62360E03"/>
    <w:rsid w:val="624448E6"/>
    <w:rsid w:val="625507CA"/>
    <w:rsid w:val="626215D7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6F0201"/>
    <w:rsid w:val="639164D8"/>
    <w:rsid w:val="63A67EDD"/>
    <w:rsid w:val="63BB4B8D"/>
    <w:rsid w:val="64072FEA"/>
    <w:rsid w:val="642E3BAE"/>
    <w:rsid w:val="642E66F3"/>
    <w:rsid w:val="643039C7"/>
    <w:rsid w:val="64387B95"/>
    <w:rsid w:val="64404BC3"/>
    <w:rsid w:val="64445368"/>
    <w:rsid w:val="644C7AFA"/>
    <w:rsid w:val="64586B28"/>
    <w:rsid w:val="645938C2"/>
    <w:rsid w:val="647B7007"/>
    <w:rsid w:val="647F5A1A"/>
    <w:rsid w:val="648C644C"/>
    <w:rsid w:val="64961FCD"/>
    <w:rsid w:val="64A0456F"/>
    <w:rsid w:val="64AA2BCD"/>
    <w:rsid w:val="64BA4B87"/>
    <w:rsid w:val="64C81A3B"/>
    <w:rsid w:val="64C90A75"/>
    <w:rsid w:val="64CE1FFC"/>
    <w:rsid w:val="64D10DA9"/>
    <w:rsid w:val="64D41369"/>
    <w:rsid w:val="64EC0174"/>
    <w:rsid w:val="64F85334"/>
    <w:rsid w:val="65080613"/>
    <w:rsid w:val="65086574"/>
    <w:rsid w:val="6522379E"/>
    <w:rsid w:val="653D34A4"/>
    <w:rsid w:val="65571266"/>
    <w:rsid w:val="655A5738"/>
    <w:rsid w:val="65682A2B"/>
    <w:rsid w:val="656E1D4D"/>
    <w:rsid w:val="65767279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120424"/>
    <w:rsid w:val="661F55E3"/>
    <w:rsid w:val="66247526"/>
    <w:rsid w:val="66331EC7"/>
    <w:rsid w:val="664537B7"/>
    <w:rsid w:val="664553F0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8B52DF"/>
    <w:rsid w:val="67965199"/>
    <w:rsid w:val="67B6475E"/>
    <w:rsid w:val="67BF361D"/>
    <w:rsid w:val="67D63DD3"/>
    <w:rsid w:val="680C3566"/>
    <w:rsid w:val="6816281F"/>
    <w:rsid w:val="681933D7"/>
    <w:rsid w:val="68367B00"/>
    <w:rsid w:val="683C0B1E"/>
    <w:rsid w:val="684A5C17"/>
    <w:rsid w:val="68867DCB"/>
    <w:rsid w:val="68945A5A"/>
    <w:rsid w:val="68A2431B"/>
    <w:rsid w:val="68BB057A"/>
    <w:rsid w:val="68E17E46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71A16"/>
    <w:rsid w:val="693805E2"/>
    <w:rsid w:val="69823D63"/>
    <w:rsid w:val="699C52D8"/>
    <w:rsid w:val="699F1BCF"/>
    <w:rsid w:val="69A41238"/>
    <w:rsid w:val="69AA05E5"/>
    <w:rsid w:val="69CD62BA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0E7625"/>
    <w:rsid w:val="6B101BC9"/>
    <w:rsid w:val="6B1869AF"/>
    <w:rsid w:val="6B345AEF"/>
    <w:rsid w:val="6B3D0F84"/>
    <w:rsid w:val="6B4204CF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0E28B8"/>
    <w:rsid w:val="6C296ADC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D3025"/>
    <w:rsid w:val="6D5F4306"/>
    <w:rsid w:val="6D776C82"/>
    <w:rsid w:val="6D7E1A1B"/>
    <w:rsid w:val="6D880F57"/>
    <w:rsid w:val="6DAC6DAA"/>
    <w:rsid w:val="6DC52790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E28EC"/>
    <w:rsid w:val="703F1C14"/>
    <w:rsid w:val="7061127C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BC18F9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C646E6"/>
    <w:rsid w:val="72F80DDB"/>
    <w:rsid w:val="73007023"/>
    <w:rsid w:val="73153E94"/>
    <w:rsid w:val="73171265"/>
    <w:rsid w:val="731B631E"/>
    <w:rsid w:val="733175D6"/>
    <w:rsid w:val="73451A51"/>
    <w:rsid w:val="73455201"/>
    <w:rsid w:val="734746E1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DC165A"/>
    <w:rsid w:val="73E0270F"/>
    <w:rsid w:val="73E20584"/>
    <w:rsid w:val="73E801B7"/>
    <w:rsid w:val="74015DB5"/>
    <w:rsid w:val="74114085"/>
    <w:rsid w:val="74243BCA"/>
    <w:rsid w:val="746A44A8"/>
    <w:rsid w:val="74777ACD"/>
    <w:rsid w:val="74D5461C"/>
    <w:rsid w:val="74EA2620"/>
    <w:rsid w:val="74F60D8E"/>
    <w:rsid w:val="74F809B0"/>
    <w:rsid w:val="74FF481C"/>
    <w:rsid w:val="75282443"/>
    <w:rsid w:val="75432C2E"/>
    <w:rsid w:val="75513118"/>
    <w:rsid w:val="75A62F39"/>
    <w:rsid w:val="75AD1508"/>
    <w:rsid w:val="75B6119C"/>
    <w:rsid w:val="75CE4B05"/>
    <w:rsid w:val="75D07E9A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133517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B215C0"/>
    <w:rsid w:val="78DB27BA"/>
    <w:rsid w:val="78DF510F"/>
    <w:rsid w:val="78E96E50"/>
    <w:rsid w:val="78EB4D42"/>
    <w:rsid w:val="78F87FA0"/>
    <w:rsid w:val="78FB5F6B"/>
    <w:rsid w:val="79050E06"/>
    <w:rsid w:val="790563A2"/>
    <w:rsid w:val="79197211"/>
    <w:rsid w:val="79224FAA"/>
    <w:rsid w:val="79234BA2"/>
    <w:rsid w:val="792C2661"/>
    <w:rsid w:val="793773D2"/>
    <w:rsid w:val="79423484"/>
    <w:rsid w:val="79777B2E"/>
    <w:rsid w:val="79943E92"/>
    <w:rsid w:val="79A23B2A"/>
    <w:rsid w:val="79C840D5"/>
    <w:rsid w:val="79FA7C15"/>
    <w:rsid w:val="7A165009"/>
    <w:rsid w:val="7A230A9E"/>
    <w:rsid w:val="7A3F223D"/>
    <w:rsid w:val="7A9150DF"/>
    <w:rsid w:val="7A974293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A37AFA"/>
    <w:rsid w:val="7CBF59FA"/>
    <w:rsid w:val="7CD67017"/>
    <w:rsid w:val="7CDD0580"/>
    <w:rsid w:val="7CF1660D"/>
    <w:rsid w:val="7CF21352"/>
    <w:rsid w:val="7CF72E7C"/>
    <w:rsid w:val="7CF76BDC"/>
    <w:rsid w:val="7D280304"/>
    <w:rsid w:val="7D3F53B2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DF915A4"/>
    <w:rsid w:val="7E002BDB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EE732EF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3534</Words>
  <Characters>16506</Characters>
  <Lines>77</Lines>
  <Paragraphs>21</Paragraphs>
  <ScaleCrop>false</ScaleCrop>
  <LinksUpToDate>false</LinksUpToDate>
  <CharactersWithSpaces>18571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